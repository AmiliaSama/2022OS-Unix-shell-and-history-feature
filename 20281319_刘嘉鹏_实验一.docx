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A003" w14:textId="77777777" w:rsidR="00595E6D" w:rsidRDefault="00595E6D" w:rsidP="00595E6D">
      <w:pPr>
        <w:jc w:val="center"/>
      </w:pPr>
      <w:r>
        <w:object w:dxaOrig="6072" w:dyaOrig="1565" w14:anchorId="61AF6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2pt;height:78pt" o:ole="">
            <v:imagedata r:id="rId8" o:title="" gain="69719f" blacklevel="1966f" grayscale="t" bilevel="t"/>
          </v:shape>
          <o:OLEObject Type="Embed" ProgID="图像.文件" ShapeID="_x0000_i1025" DrawAspect="Content" ObjectID="_1727288669" r:id="rId9"/>
        </w:object>
      </w:r>
    </w:p>
    <w:p w14:paraId="51974D15" w14:textId="77777777" w:rsidR="00595E6D" w:rsidRDefault="00595E6D" w:rsidP="00595E6D">
      <w:pPr>
        <w:spacing w:line="480" w:lineRule="exact"/>
        <w:jc w:val="center"/>
        <w:rPr>
          <w:rStyle w:val="11"/>
          <w:sz w:val="36"/>
          <w:szCs w:val="36"/>
        </w:rPr>
      </w:pPr>
    </w:p>
    <w:p w14:paraId="34750F19" w14:textId="77777777" w:rsidR="00595E6D" w:rsidRDefault="00595E6D" w:rsidP="00595E6D">
      <w:pPr>
        <w:spacing w:line="480" w:lineRule="exact"/>
        <w:jc w:val="center"/>
        <w:rPr>
          <w:rStyle w:val="11"/>
          <w:sz w:val="36"/>
          <w:szCs w:val="36"/>
        </w:rPr>
      </w:pPr>
    </w:p>
    <w:p w14:paraId="09D0FE36" w14:textId="77777777" w:rsidR="00595E6D" w:rsidRDefault="00595E6D" w:rsidP="00595E6D">
      <w:pPr>
        <w:spacing w:line="480" w:lineRule="exact"/>
        <w:jc w:val="center"/>
        <w:rPr>
          <w:rStyle w:val="11"/>
          <w:sz w:val="36"/>
          <w:szCs w:val="36"/>
        </w:rPr>
      </w:pPr>
    </w:p>
    <w:p w14:paraId="31B52613" w14:textId="71A1FBB8" w:rsidR="00595E6D" w:rsidRDefault="006B43FA" w:rsidP="00595E6D">
      <w:pPr>
        <w:jc w:val="center"/>
        <w:rPr>
          <w:rStyle w:val="21"/>
        </w:rPr>
      </w:pPr>
      <w:r>
        <w:rPr>
          <w:rStyle w:val="21"/>
          <w:rFonts w:hint="eastAsia"/>
        </w:rPr>
        <w:t>O</w:t>
      </w:r>
      <w:r>
        <w:rPr>
          <w:rStyle w:val="21"/>
        </w:rPr>
        <w:t>perating System</w:t>
      </w:r>
    </w:p>
    <w:p w14:paraId="0D82732F" w14:textId="77777777" w:rsidR="00595E6D" w:rsidRDefault="00595E6D" w:rsidP="00595E6D">
      <w:pPr>
        <w:jc w:val="center"/>
        <w:rPr>
          <w:rStyle w:val="21"/>
        </w:rPr>
      </w:pPr>
    </w:p>
    <w:p w14:paraId="6089821A" w14:textId="77777777" w:rsidR="00595E6D" w:rsidRDefault="00595E6D" w:rsidP="00595E6D">
      <w:pPr>
        <w:jc w:val="center"/>
        <w:rPr>
          <w:rStyle w:val="21"/>
        </w:rPr>
      </w:pPr>
    </w:p>
    <w:p w14:paraId="165109D9" w14:textId="77777777" w:rsidR="00595E6D" w:rsidRDefault="00595E6D" w:rsidP="00595E6D">
      <w:pPr>
        <w:jc w:val="center"/>
        <w:rPr>
          <w:rStyle w:val="21"/>
        </w:rPr>
      </w:pPr>
    </w:p>
    <w:p w14:paraId="3DF37A9C" w14:textId="03745807" w:rsidR="00595E6D" w:rsidRDefault="006B43FA" w:rsidP="00595E6D">
      <w:pPr>
        <w:jc w:val="center"/>
        <w:rPr>
          <w:rStyle w:val="-"/>
        </w:rPr>
      </w:pPr>
      <w:r>
        <w:rPr>
          <w:rStyle w:val="-"/>
        </w:rPr>
        <w:t>Lab01:Unix Shell and History Feature</w:t>
      </w:r>
    </w:p>
    <w:p w14:paraId="40B39607" w14:textId="77777777" w:rsidR="00595E6D" w:rsidRDefault="00595E6D" w:rsidP="00595E6D">
      <w:pPr>
        <w:jc w:val="center"/>
        <w:rPr>
          <w:rStyle w:val="-"/>
        </w:rPr>
      </w:pPr>
    </w:p>
    <w:p w14:paraId="448F5ED6" w14:textId="77777777" w:rsidR="00595E6D" w:rsidRDefault="00595E6D" w:rsidP="00595E6D">
      <w:pPr>
        <w:rPr>
          <w:rStyle w:val="-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3416"/>
      </w:tblGrid>
      <w:tr w:rsidR="00595E6D" w:rsidRPr="00292EE8" w14:paraId="141D9283" w14:textId="77777777" w:rsidTr="00AC4CE6">
        <w:trPr>
          <w:jc w:val="center"/>
        </w:trPr>
        <w:tc>
          <w:tcPr>
            <w:tcW w:w="0" w:type="auto"/>
          </w:tcPr>
          <w:p w14:paraId="4B361ED8" w14:textId="77777777" w:rsidR="00595E6D" w:rsidRPr="00D65363" w:rsidRDefault="00595E6D" w:rsidP="00AC4CE6">
            <w:pPr>
              <w:rPr>
                <w:rStyle w:val="-0"/>
                <w:sz w:val="32"/>
              </w:rPr>
            </w:pPr>
            <w:r w:rsidRPr="00D65363">
              <w:rPr>
                <w:rStyle w:val="-0"/>
                <w:rFonts w:hint="eastAsia"/>
                <w:sz w:val="32"/>
              </w:rPr>
              <w:t>学</w:t>
            </w:r>
            <w:r>
              <w:rPr>
                <w:rStyle w:val="-0"/>
                <w:rFonts w:hint="eastAsia"/>
                <w:sz w:val="32"/>
              </w:rPr>
              <w:t xml:space="preserve"> </w:t>
            </w:r>
            <w:r>
              <w:rPr>
                <w:rStyle w:val="-0"/>
                <w:sz w:val="32"/>
              </w:rPr>
              <w:t xml:space="preserve">       </w:t>
            </w:r>
            <w:r w:rsidRPr="00D65363">
              <w:rPr>
                <w:rStyle w:val="-0"/>
                <w:rFonts w:hint="eastAsia"/>
                <w:sz w:val="32"/>
              </w:rPr>
              <w:t>院</w:t>
            </w:r>
            <w:r>
              <w:rPr>
                <w:rStyle w:val="-0"/>
                <w:rFonts w:hint="eastAsia"/>
                <w:sz w:val="32"/>
              </w:rPr>
              <w:t>：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64A1BE8" w14:textId="77777777" w:rsidR="00595E6D" w:rsidRPr="00292EE8" w:rsidRDefault="00595E6D" w:rsidP="00AC4CE6">
            <w:pPr>
              <w:jc w:val="center"/>
              <w:rPr>
                <w:rStyle w:val="-0"/>
                <w:sz w:val="32"/>
              </w:rPr>
            </w:pPr>
            <w:r>
              <w:rPr>
                <w:rStyle w:val="-0"/>
                <w:rFonts w:hint="eastAsia"/>
                <w:sz w:val="32"/>
              </w:rPr>
              <w:t>计算机与信息技术学院</w:t>
            </w:r>
          </w:p>
        </w:tc>
      </w:tr>
      <w:tr w:rsidR="00595E6D" w:rsidRPr="00292EE8" w14:paraId="66DABE2A" w14:textId="77777777" w:rsidTr="00AC4CE6">
        <w:trPr>
          <w:jc w:val="center"/>
        </w:trPr>
        <w:tc>
          <w:tcPr>
            <w:tcW w:w="0" w:type="auto"/>
          </w:tcPr>
          <w:p w14:paraId="4D8A6F8D" w14:textId="77777777" w:rsidR="00595E6D" w:rsidRPr="00292EE8" w:rsidRDefault="00595E6D" w:rsidP="00AC4CE6">
            <w:pPr>
              <w:rPr>
                <w:rStyle w:val="-0"/>
                <w:sz w:val="32"/>
              </w:rPr>
            </w:pPr>
            <w:r>
              <w:rPr>
                <w:rStyle w:val="-0"/>
                <w:rFonts w:hint="eastAsia"/>
                <w:sz w:val="32"/>
              </w:rPr>
              <w:t>学生姓名：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E64465" w14:textId="77777777" w:rsidR="00595E6D" w:rsidRPr="00292EE8" w:rsidRDefault="00595E6D" w:rsidP="00AC4CE6">
            <w:pPr>
              <w:jc w:val="center"/>
              <w:rPr>
                <w:rStyle w:val="-0"/>
                <w:sz w:val="32"/>
              </w:rPr>
            </w:pPr>
            <w:r>
              <w:rPr>
                <w:rStyle w:val="-0"/>
                <w:rFonts w:hint="eastAsia"/>
                <w:sz w:val="32"/>
              </w:rPr>
              <w:t>刘嘉鹏</w:t>
            </w:r>
          </w:p>
        </w:tc>
      </w:tr>
      <w:tr w:rsidR="00595E6D" w:rsidRPr="00292EE8" w14:paraId="6AB5F33C" w14:textId="77777777" w:rsidTr="00AC4CE6">
        <w:trPr>
          <w:jc w:val="center"/>
        </w:trPr>
        <w:tc>
          <w:tcPr>
            <w:tcW w:w="0" w:type="auto"/>
          </w:tcPr>
          <w:p w14:paraId="70BE4B8A" w14:textId="77777777" w:rsidR="00595E6D" w:rsidRPr="00292EE8" w:rsidRDefault="00595E6D" w:rsidP="00AC4CE6">
            <w:pPr>
              <w:rPr>
                <w:rStyle w:val="-0"/>
                <w:sz w:val="32"/>
              </w:rPr>
            </w:pPr>
            <w:r>
              <w:rPr>
                <w:rStyle w:val="-0"/>
                <w:rFonts w:hint="eastAsia"/>
                <w:sz w:val="32"/>
              </w:rPr>
              <w:t>学</w:t>
            </w:r>
            <w:r>
              <w:rPr>
                <w:rStyle w:val="-0"/>
                <w:rFonts w:hint="eastAsia"/>
                <w:sz w:val="32"/>
              </w:rPr>
              <w:t xml:space="preserve"> </w:t>
            </w:r>
            <w:r>
              <w:rPr>
                <w:rStyle w:val="-0"/>
                <w:sz w:val="32"/>
              </w:rPr>
              <w:t xml:space="preserve">       </w:t>
            </w:r>
            <w:r>
              <w:rPr>
                <w:rStyle w:val="-0"/>
                <w:rFonts w:hint="eastAsia"/>
                <w:sz w:val="32"/>
              </w:rPr>
              <w:t>号：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64D7C1" w14:textId="77777777" w:rsidR="00595E6D" w:rsidRPr="00292EE8" w:rsidRDefault="00595E6D" w:rsidP="00AC4CE6">
            <w:pPr>
              <w:jc w:val="center"/>
              <w:rPr>
                <w:rStyle w:val="-0"/>
                <w:sz w:val="32"/>
              </w:rPr>
            </w:pPr>
            <w:r>
              <w:rPr>
                <w:rStyle w:val="-0"/>
                <w:rFonts w:hint="eastAsia"/>
                <w:sz w:val="32"/>
              </w:rPr>
              <w:t>2</w:t>
            </w:r>
            <w:r>
              <w:rPr>
                <w:rStyle w:val="-0"/>
                <w:sz w:val="32"/>
              </w:rPr>
              <w:t>0281319</w:t>
            </w:r>
          </w:p>
        </w:tc>
      </w:tr>
    </w:tbl>
    <w:p w14:paraId="614122C1" w14:textId="77777777" w:rsidR="00595E6D" w:rsidRDefault="00595E6D" w:rsidP="00595E6D">
      <w:pPr>
        <w:rPr>
          <w:rStyle w:val="-0"/>
          <w:sz w:val="32"/>
        </w:rPr>
      </w:pPr>
    </w:p>
    <w:p w14:paraId="1ADF3DC7" w14:textId="77777777" w:rsidR="00595E6D" w:rsidRDefault="00595E6D" w:rsidP="00595E6D">
      <w:pPr>
        <w:jc w:val="center"/>
      </w:pPr>
    </w:p>
    <w:p w14:paraId="0151B1D8" w14:textId="77777777" w:rsidR="00595E6D" w:rsidRDefault="00595E6D" w:rsidP="00595E6D">
      <w:pPr>
        <w:jc w:val="center"/>
      </w:pPr>
    </w:p>
    <w:p w14:paraId="362067F0" w14:textId="77777777" w:rsidR="00595E6D" w:rsidRDefault="00595E6D" w:rsidP="00595E6D">
      <w:pPr>
        <w:jc w:val="center"/>
        <w:rPr>
          <w:rStyle w:val="-1"/>
          <w:b/>
          <w:sz w:val="30"/>
          <w:szCs w:val="30"/>
        </w:rPr>
      </w:pPr>
      <w:r>
        <w:rPr>
          <w:rStyle w:val="-1"/>
          <w:b/>
          <w:sz w:val="30"/>
          <w:szCs w:val="30"/>
        </w:rPr>
        <w:t>北京交通大学</w:t>
      </w:r>
    </w:p>
    <w:p w14:paraId="14402C12" w14:textId="35430760" w:rsidR="00595E6D" w:rsidRDefault="00595E6D" w:rsidP="00595E6D">
      <w:pPr>
        <w:jc w:val="center"/>
        <w:rPr>
          <w:rStyle w:val="-2"/>
        </w:rPr>
      </w:pPr>
      <w:r>
        <w:rPr>
          <w:rStyle w:val="-2"/>
        </w:rPr>
        <w:fldChar w:fldCharType="begin"/>
      </w:r>
      <w:r>
        <w:rPr>
          <w:rStyle w:val="-2"/>
        </w:rPr>
        <w:instrText xml:space="preserve"> DATE \@ "yyyy</w:instrText>
      </w:r>
      <w:r>
        <w:rPr>
          <w:rStyle w:val="-2"/>
        </w:rPr>
        <w:instrText>年</w:instrText>
      </w:r>
      <w:r>
        <w:rPr>
          <w:rStyle w:val="-2"/>
        </w:rPr>
        <w:instrText>M</w:instrText>
      </w:r>
      <w:r>
        <w:rPr>
          <w:rStyle w:val="-2"/>
        </w:rPr>
        <w:instrText>月</w:instrText>
      </w:r>
      <w:r>
        <w:rPr>
          <w:rStyle w:val="-2"/>
        </w:rPr>
        <w:instrText xml:space="preserve">" \* MERGEFORMAT </w:instrText>
      </w:r>
      <w:r>
        <w:rPr>
          <w:rStyle w:val="-2"/>
        </w:rPr>
        <w:fldChar w:fldCharType="separate"/>
      </w:r>
      <w:r w:rsidR="00942A1E">
        <w:rPr>
          <w:rStyle w:val="-2"/>
          <w:rFonts w:hint="eastAsia"/>
          <w:noProof/>
        </w:rPr>
        <w:t>2022</w:t>
      </w:r>
      <w:r w:rsidR="00942A1E">
        <w:rPr>
          <w:rStyle w:val="-2"/>
          <w:rFonts w:hint="eastAsia"/>
          <w:noProof/>
        </w:rPr>
        <w:t>年</w:t>
      </w:r>
      <w:r w:rsidR="00942A1E">
        <w:rPr>
          <w:rStyle w:val="-2"/>
          <w:rFonts w:hint="eastAsia"/>
          <w:noProof/>
        </w:rPr>
        <w:t>10</w:t>
      </w:r>
      <w:r w:rsidR="00942A1E">
        <w:rPr>
          <w:rStyle w:val="-2"/>
          <w:rFonts w:hint="eastAsia"/>
          <w:noProof/>
        </w:rPr>
        <w:t>月</w:t>
      </w:r>
      <w:r>
        <w:rPr>
          <w:rStyle w:val="-2"/>
        </w:rPr>
        <w:fldChar w:fldCharType="end"/>
      </w:r>
    </w:p>
    <w:p w14:paraId="7CE77139" w14:textId="77777777" w:rsidR="00595E6D" w:rsidRDefault="00595E6D" w:rsidP="00595E6D">
      <w:pPr>
        <w:jc w:val="left"/>
      </w:pPr>
      <w:r>
        <w:br w:type="page"/>
      </w:r>
    </w:p>
    <w:sdt>
      <w:sdtPr>
        <w:rPr>
          <w:rFonts w:ascii="Consolas" w:eastAsia="宋体" w:hAnsi="Consolas" w:cstheme="minorBidi"/>
          <w:color w:val="000000" w:themeColor="text1"/>
          <w:kern w:val="2"/>
          <w:sz w:val="24"/>
          <w:szCs w:val="24"/>
          <w:lang w:val="zh-CN"/>
        </w:rPr>
        <w:id w:val="-1242013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72D38" w14:textId="09A0056D" w:rsidR="007449C0" w:rsidRDefault="007449C0" w:rsidP="007449C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6BA601A" w14:textId="441152AD" w:rsidR="007D49AE" w:rsidRPr="007D49AE" w:rsidRDefault="007449C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75630" w:history="1">
            <w:r w:rsidR="007D49AE" w:rsidRPr="007D49AE">
              <w:rPr>
                <w:rStyle w:val="ab"/>
                <w:noProof/>
                <w:sz w:val="28"/>
                <w:szCs w:val="28"/>
              </w:rPr>
              <w:t>1.</w:t>
            </w:r>
            <w:r w:rsidR="007D49AE" w:rsidRPr="007D49AE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</w:rPr>
              <w:tab/>
            </w:r>
            <w:r w:rsidR="007D49AE" w:rsidRPr="007D49AE">
              <w:rPr>
                <w:rStyle w:val="ab"/>
                <w:noProof/>
                <w:sz w:val="28"/>
                <w:szCs w:val="28"/>
              </w:rPr>
              <w:t>Linux</w:t>
            </w:r>
            <w:r w:rsidR="007D49AE" w:rsidRPr="007D49AE">
              <w:rPr>
                <w:rStyle w:val="ab"/>
                <w:noProof/>
                <w:sz w:val="28"/>
                <w:szCs w:val="28"/>
              </w:rPr>
              <w:t>系统进程控制方法概述</w:t>
            </w:r>
            <w:r w:rsidR="007D49AE" w:rsidRPr="007D49AE">
              <w:rPr>
                <w:noProof/>
                <w:webHidden/>
                <w:sz w:val="28"/>
                <w:szCs w:val="28"/>
              </w:rPr>
              <w:tab/>
            </w:r>
            <w:r w:rsidR="007D49AE" w:rsidRPr="007D49AE">
              <w:rPr>
                <w:noProof/>
                <w:webHidden/>
                <w:sz w:val="28"/>
                <w:szCs w:val="28"/>
              </w:rPr>
              <w:fldChar w:fldCharType="begin"/>
            </w:r>
            <w:r w:rsidR="007D49AE" w:rsidRPr="007D49AE">
              <w:rPr>
                <w:noProof/>
                <w:webHidden/>
                <w:sz w:val="28"/>
                <w:szCs w:val="28"/>
              </w:rPr>
              <w:instrText xml:space="preserve"> PAGEREF _Toc116675630 \h </w:instrText>
            </w:r>
            <w:r w:rsidR="007D49AE" w:rsidRPr="007D49AE">
              <w:rPr>
                <w:noProof/>
                <w:webHidden/>
                <w:sz w:val="28"/>
                <w:szCs w:val="28"/>
              </w:rPr>
            </w:r>
            <w:r w:rsidR="007D49AE" w:rsidRPr="007D49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9AE" w:rsidRPr="007D49AE">
              <w:rPr>
                <w:noProof/>
                <w:webHidden/>
                <w:sz w:val="28"/>
                <w:szCs w:val="28"/>
              </w:rPr>
              <w:t>3</w:t>
            </w:r>
            <w:r w:rsidR="007D49AE" w:rsidRPr="007D49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58AAE" w14:textId="1C1F29B4" w:rsidR="007D49AE" w:rsidRPr="007D49AE" w:rsidRDefault="00D96D22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</w:rPr>
          </w:pPr>
          <w:hyperlink w:anchor="_Toc116675631" w:history="1">
            <w:r w:rsidR="007D49AE" w:rsidRPr="007D49AE">
              <w:rPr>
                <w:rStyle w:val="ab"/>
                <w:noProof/>
                <w:sz w:val="28"/>
                <w:szCs w:val="28"/>
              </w:rPr>
              <w:t>2.</w:t>
            </w:r>
            <w:r w:rsidR="007D49AE" w:rsidRPr="007D49AE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</w:rPr>
              <w:tab/>
            </w:r>
            <w:r w:rsidR="007D49AE" w:rsidRPr="007D49AE">
              <w:rPr>
                <w:rStyle w:val="ab"/>
                <w:noProof/>
                <w:sz w:val="28"/>
                <w:szCs w:val="28"/>
              </w:rPr>
              <w:t>程序实现</w:t>
            </w:r>
            <w:r w:rsidR="007D49AE" w:rsidRPr="007D49AE">
              <w:rPr>
                <w:noProof/>
                <w:webHidden/>
                <w:sz w:val="28"/>
                <w:szCs w:val="28"/>
              </w:rPr>
              <w:tab/>
            </w:r>
            <w:r w:rsidR="007D49AE" w:rsidRPr="007D49AE">
              <w:rPr>
                <w:noProof/>
                <w:webHidden/>
                <w:sz w:val="28"/>
                <w:szCs w:val="28"/>
              </w:rPr>
              <w:fldChar w:fldCharType="begin"/>
            </w:r>
            <w:r w:rsidR="007D49AE" w:rsidRPr="007D49AE">
              <w:rPr>
                <w:noProof/>
                <w:webHidden/>
                <w:sz w:val="28"/>
                <w:szCs w:val="28"/>
              </w:rPr>
              <w:instrText xml:space="preserve"> PAGEREF _Toc116675631 \h </w:instrText>
            </w:r>
            <w:r w:rsidR="007D49AE" w:rsidRPr="007D49AE">
              <w:rPr>
                <w:noProof/>
                <w:webHidden/>
                <w:sz w:val="28"/>
                <w:szCs w:val="28"/>
              </w:rPr>
            </w:r>
            <w:r w:rsidR="007D49AE" w:rsidRPr="007D49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9AE" w:rsidRPr="007D49AE">
              <w:rPr>
                <w:noProof/>
                <w:webHidden/>
                <w:sz w:val="28"/>
                <w:szCs w:val="28"/>
              </w:rPr>
              <w:t>4</w:t>
            </w:r>
            <w:r w:rsidR="007D49AE" w:rsidRPr="007D49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608C1" w14:textId="0317CFF8" w:rsidR="007D49AE" w:rsidRPr="007D49AE" w:rsidRDefault="00D96D22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</w:rPr>
          </w:pPr>
          <w:hyperlink w:anchor="_Toc116675632" w:history="1">
            <w:r w:rsidR="007D49AE" w:rsidRPr="007D49AE">
              <w:rPr>
                <w:rStyle w:val="ab"/>
                <w:noProof/>
                <w:sz w:val="28"/>
                <w:szCs w:val="28"/>
              </w:rPr>
              <w:t>3.</w:t>
            </w:r>
            <w:r w:rsidR="007D49AE" w:rsidRPr="007D49AE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</w:rPr>
              <w:tab/>
            </w:r>
            <w:r w:rsidR="007D49AE" w:rsidRPr="007D49AE">
              <w:rPr>
                <w:rStyle w:val="ab"/>
                <w:noProof/>
                <w:sz w:val="28"/>
                <w:szCs w:val="28"/>
              </w:rPr>
              <w:t>运行结果及分析</w:t>
            </w:r>
            <w:r w:rsidR="007D49AE" w:rsidRPr="007D49AE">
              <w:rPr>
                <w:noProof/>
                <w:webHidden/>
                <w:sz w:val="28"/>
                <w:szCs w:val="28"/>
              </w:rPr>
              <w:tab/>
            </w:r>
            <w:r w:rsidR="007D49AE" w:rsidRPr="007D49AE">
              <w:rPr>
                <w:noProof/>
                <w:webHidden/>
                <w:sz w:val="28"/>
                <w:szCs w:val="28"/>
              </w:rPr>
              <w:fldChar w:fldCharType="begin"/>
            </w:r>
            <w:r w:rsidR="007D49AE" w:rsidRPr="007D49AE">
              <w:rPr>
                <w:noProof/>
                <w:webHidden/>
                <w:sz w:val="28"/>
                <w:szCs w:val="28"/>
              </w:rPr>
              <w:instrText xml:space="preserve"> PAGEREF _Toc116675632 \h </w:instrText>
            </w:r>
            <w:r w:rsidR="007D49AE" w:rsidRPr="007D49AE">
              <w:rPr>
                <w:noProof/>
                <w:webHidden/>
                <w:sz w:val="28"/>
                <w:szCs w:val="28"/>
              </w:rPr>
            </w:r>
            <w:r w:rsidR="007D49AE" w:rsidRPr="007D49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9AE" w:rsidRPr="007D49AE">
              <w:rPr>
                <w:noProof/>
                <w:webHidden/>
                <w:sz w:val="28"/>
                <w:szCs w:val="28"/>
              </w:rPr>
              <w:t>5</w:t>
            </w:r>
            <w:r w:rsidR="007D49AE" w:rsidRPr="007D49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AC241" w14:textId="2AFA7826" w:rsidR="007D49AE" w:rsidRPr="007D49AE" w:rsidRDefault="00D96D22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</w:rPr>
          </w:pPr>
          <w:hyperlink w:anchor="_Toc116675633" w:history="1">
            <w:r w:rsidR="007D49AE" w:rsidRPr="007D49AE">
              <w:rPr>
                <w:rStyle w:val="ab"/>
                <w:noProof/>
                <w:sz w:val="28"/>
                <w:szCs w:val="28"/>
              </w:rPr>
              <w:t>4.</w:t>
            </w:r>
            <w:r w:rsidR="007D49AE" w:rsidRPr="007D49AE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</w:rPr>
              <w:tab/>
            </w:r>
            <w:r w:rsidR="007D49AE" w:rsidRPr="007D49AE">
              <w:rPr>
                <w:rStyle w:val="ab"/>
                <w:noProof/>
                <w:sz w:val="28"/>
                <w:szCs w:val="28"/>
              </w:rPr>
              <w:t>问题分析和解决</w:t>
            </w:r>
            <w:r w:rsidR="007D49AE" w:rsidRPr="007D49AE">
              <w:rPr>
                <w:noProof/>
                <w:webHidden/>
                <w:sz w:val="28"/>
                <w:szCs w:val="28"/>
              </w:rPr>
              <w:tab/>
            </w:r>
            <w:r w:rsidR="007D49AE" w:rsidRPr="007D49AE">
              <w:rPr>
                <w:noProof/>
                <w:webHidden/>
                <w:sz w:val="28"/>
                <w:szCs w:val="28"/>
              </w:rPr>
              <w:fldChar w:fldCharType="begin"/>
            </w:r>
            <w:r w:rsidR="007D49AE" w:rsidRPr="007D49AE">
              <w:rPr>
                <w:noProof/>
                <w:webHidden/>
                <w:sz w:val="28"/>
                <w:szCs w:val="28"/>
              </w:rPr>
              <w:instrText xml:space="preserve"> PAGEREF _Toc116675633 \h </w:instrText>
            </w:r>
            <w:r w:rsidR="007D49AE" w:rsidRPr="007D49AE">
              <w:rPr>
                <w:noProof/>
                <w:webHidden/>
                <w:sz w:val="28"/>
                <w:szCs w:val="28"/>
              </w:rPr>
            </w:r>
            <w:r w:rsidR="007D49AE" w:rsidRPr="007D49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9AE" w:rsidRPr="007D49AE">
              <w:rPr>
                <w:noProof/>
                <w:webHidden/>
                <w:sz w:val="28"/>
                <w:szCs w:val="28"/>
              </w:rPr>
              <w:t>7</w:t>
            </w:r>
            <w:r w:rsidR="007D49AE" w:rsidRPr="007D49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B3843" w14:textId="3B440EF9" w:rsidR="007D49AE" w:rsidRPr="007D49AE" w:rsidRDefault="00D96D22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</w:rPr>
          </w:pPr>
          <w:hyperlink w:anchor="_Toc116675634" w:history="1">
            <w:r w:rsidR="007D49AE" w:rsidRPr="007D49AE">
              <w:rPr>
                <w:rStyle w:val="ab"/>
                <w:noProof/>
                <w:sz w:val="28"/>
                <w:szCs w:val="28"/>
              </w:rPr>
              <w:t>5.</w:t>
            </w:r>
            <w:r w:rsidR="007D49AE" w:rsidRPr="007D49AE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</w:rPr>
              <w:tab/>
            </w:r>
            <w:r w:rsidR="007D49AE" w:rsidRPr="007D49AE">
              <w:rPr>
                <w:rStyle w:val="ab"/>
                <w:noProof/>
                <w:sz w:val="28"/>
                <w:szCs w:val="28"/>
              </w:rPr>
              <w:t>总结与建议</w:t>
            </w:r>
            <w:r w:rsidR="007D49AE" w:rsidRPr="007D49AE">
              <w:rPr>
                <w:noProof/>
                <w:webHidden/>
                <w:sz w:val="28"/>
                <w:szCs w:val="28"/>
              </w:rPr>
              <w:tab/>
            </w:r>
            <w:r w:rsidR="007D49AE" w:rsidRPr="007D49AE">
              <w:rPr>
                <w:noProof/>
                <w:webHidden/>
                <w:sz w:val="28"/>
                <w:szCs w:val="28"/>
              </w:rPr>
              <w:fldChar w:fldCharType="begin"/>
            </w:r>
            <w:r w:rsidR="007D49AE" w:rsidRPr="007D49AE">
              <w:rPr>
                <w:noProof/>
                <w:webHidden/>
                <w:sz w:val="28"/>
                <w:szCs w:val="28"/>
              </w:rPr>
              <w:instrText xml:space="preserve"> PAGEREF _Toc116675634 \h </w:instrText>
            </w:r>
            <w:r w:rsidR="007D49AE" w:rsidRPr="007D49AE">
              <w:rPr>
                <w:noProof/>
                <w:webHidden/>
                <w:sz w:val="28"/>
                <w:szCs w:val="28"/>
              </w:rPr>
            </w:r>
            <w:r w:rsidR="007D49AE" w:rsidRPr="007D49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9AE" w:rsidRPr="007D49AE">
              <w:rPr>
                <w:noProof/>
                <w:webHidden/>
                <w:sz w:val="28"/>
                <w:szCs w:val="28"/>
              </w:rPr>
              <w:t>8</w:t>
            </w:r>
            <w:r w:rsidR="007D49AE" w:rsidRPr="007D49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A5DE6" w14:textId="712664CE" w:rsidR="007D49AE" w:rsidRPr="007D49AE" w:rsidRDefault="00D96D22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</w:rPr>
          </w:pPr>
          <w:hyperlink w:anchor="_Toc116675635" w:history="1">
            <w:r w:rsidR="007D49AE" w:rsidRPr="007D49AE">
              <w:rPr>
                <w:rStyle w:val="ab"/>
                <w:noProof/>
                <w:sz w:val="28"/>
                <w:szCs w:val="28"/>
              </w:rPr>
              <w:t>6.</w:t>
            </w:r>
            <w:r w:rsidR="007D49AE" w:rsidRPr="007D49AE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</w:rPr>
              <w:tab/>
            </w:r>
            <w:r w:rsidR="007D49AE" w:rsidRPr="007D49AE">
              <w:rPr>
                <w:rStyle w:val="ab"/>
                <w:noProof/>
                <w:sz w:val="28"/>
                <w:szCs w:val="28"/>
              </w:rPr>
              <w:t>参考材料</w:t>
            </w:r>
            <w:r w:rsidR="007D49AE" w:rsidRPr="007D49AE">
              <w:rPr>
                <w:noProof/>
                <w:webHidden/>
                <w:sz w:val="28"/>
                <w:szCs w:val="28"/>
              </w:rPr>
              <w:tab/>
            </w:r>
            <w:r w:rsidR="007D49AE" w:rsidRPr="007D49AE">
              <w:rPr>
                <w:noProof/>
                <w:webHidden/>
                <w:sz w:val="28"/>
                <w:szCs w:val="28"/>
              </w:rPr>
              <w:fldChar w:fldCharType="begin"/>
            </w:r>
            <w:r w:rsidR="007D49AE" w:rsidRPr="007D49AE">
              <w:rPr>
                <w:noProof/>
                <w:webHidden/>
                <w:sz w:val="28"/>
                <w:szCs w:val="28"/>
              </w:rPr>
              <w:instrText xml:space="preserve"> PAGEREF _Toc116675635 \h </w:instrText>
            </w:r>
            <w:r w:rsidR="007D49AE" w:rsidRPr="007D49AE">
              <w:rPr>
                <w:noProof/>
                <w:webHidden/>
                <w:sz w:val="28"/>
                <w:szCs w:val="28"/>
              </w:rPr>
            </w:r>
            <w:r w:rsidR="007D49AE" w:rsidRPr="007D49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9AE" w:rsidRPr="007D49AE">
              <w:rPr>
                <w:noProof/>
                <w:webHidden/>
                <w:sz w:val="28"/>
                <w:szCs w:val="28"/>
              </w:rPr>
              <w:t>8</w:t>
            </w:r>
            <w:r w:rsidR="007D49AE" w:rsidRPr="007D49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EC6C4" w14:textId="75510842" w:rsidR="007449C0" w:rsidRDefault="007449C0">
          <w:r>
            <w:rPr>
              <w:b/>
              <w:bCs/>
              <w:lang w:val="zh-CN"/>
            </w:rPr>
            <w:fldChar w:fldCharType="end"/>
          </w:r>
        </w:p>
      </w:sdtContent>
    </w:sdt>
    <w:p w14:paraId="55EF8ADF" w14:textId="3042605D" w:rsidR="006D33E5" w:rsidRDefault="006D33E5"/>
    <w:p w14:paraId="7D77A0EE" w14:textId="76FE3747" w:rsidR="00F572A7" w:rsidRDefault="00F572A7">
      <w:pPr>
        <w:jc w:val="left"/>
      </w:pPr>
      <w:r>
        <w:br w:type="page"/>
      </w:r>
    </w:p>
    <w:p w14:paraId="119B85E6" w14:textId="6DC6D221" w:rsidR="00F572A7" w:rsidRDefault="00737781" w:rsidP="00737781">
      <w:pPr>
        <w:pStyle w:val="1"/>
        <w:numPr>
          <w:ilvl w:val="0"/>
          <w:numId w:val="16"/>
        </w:numPr>
      </w:pPr>
      <w:bookmarkStart w:id="0" w:name="_Toc116675630"/>
      <w:r>
        <w:lastRenderedPageBreak/>
        <w:t>Linux</w:t>
      </w:r>
      <w:r>
        <w:rPr>
          <w:rFonts w:hint="eastAsia"/>
        </w:rPr>
        <w:t>系统进程控制方法概述</w:t>
      </w:r>
      <w:bookmarkEnd w:id="0"/>
    </w:p>
    <w:p w14:paraId="48FFBD3A" w14:textId="7D8A8AB9" w:rsidR="00737781" w:rsidRDefault="00737781" w:rsidP="005E1861">
      <w:pPr>
        <w:pStyle w:val="03"/>
      </w:pPr>
      <w:r>
        <w:t>1.</w:t>
      </w:r>
      <w:r w:rsidR="005E1861">
        <w:t>1</w:t>
      </w:r>
      <w:r w:rsidR="00683673">
        <w:rPr>
          <w:rFonts w:hint="eastAsia"/>
        </w:rPr>
        <w:t>进程相关概念</w:t>
      </w:r>
    </w:p>
    <w:p w14:paraId="0672EA95" w14:textId="32F0ECB2" w:rsidR="009A1B34" w:rsidRDefault="00683673" w:rsidP="00693F58">
      <w:pPr>
        <w:ind w:firstLine="420"/>
      </w:pPr>
      <w:r>
        <w:rPr>
          <w:rFonts w:hint="eastAsia"/>
        </w:rPr>
        <w:t>一个进程映像（进程实体）由程序段、相关数据段和进程控制块（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）组成。进程有三种基本状态：就绪、执行和阻塞，且这三种基本状态存在四种转换关系。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A1B34" w14:paraId="59C2E845" w14:textId="77777777" w:rsidTr="00F77DF4">
        <w:tc>
          <w:tcPr>
            <w:tcW w:w="8296" w:type="dxa"/>
          </w:tcPr>
          <w:p w14:paraId="292DB69A" w14:textId="406AED44" w:rsidR="009A1B34" w:rsidRDefault="009A1B34" w:rsidP="00693F58">
            <w:r>
              <w:rPr>
                <w:rFonts w:hint="eastAsia"/>
                <w:noProof/>
                <w:lang w:val="zh-CN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611D25B7" wp14:editId="63FF2702">
                      <wp:simplePos x="0" y="0"/>
                      <wp:positionH relativeFrom="page">
                        <wp:posOffset>59055</wp:posOffset>
                      </wp:positionH>
                      <wp:positionV relativeFrom="page">
                        <wp:posOffset>180340</wp:posOffset>
                      </wp:positionV>
                      <wp:extent cx="3649980" cy="1920240"/>
                      <wp:effectExtent l="0" t="0" r="7620" b="3810"/>
                      <wp:wrapTopAndBottom/>
                      <wp:docPr id="3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49980" cy="1920240"/>
                                <a:chOff x="0" y="0"/>
                                <a:chExt cx="3383280" cy="17830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83280" cy="15297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" name="文本框 2"/>
                              <wps:cNvSpPr txBox="1"/>
                              <wps:spPr>
                                <a:xfrm>
                                  <a:off x="0" y="1584960"/>
                                  <a:ext cx="3383280" cy="198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369124" w14:textId="77777777" w:rsidR="009A1B34" w:rsidRPr="001350EE" w:rsidRDefault="009A1B34" w:rsidP="009A1B34">
                                    <w:pPr>
                                      <w:pStyle w:val="ad"/>
                                      <w:jc w:val="center"/>
                                      <w:rPr>
                                        <w:rFonts w:ascii="Consolas" w:eastAsia="宋体" w:hAnsi="Consolas"/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  <w:r>
                                      <w:t>-1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进程状态转换图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D25B7" id="组合 3" o:spid="_x0000_s1026" style="position:absolute;left:0;text-align:left;margin-left:4.65pt;margin-top:14.2pt;width:287.4pt;height:151.2pt;z-index:251654144;mso-position-horizontal-relative:page;mso-position-vertical-relative:page;mso-width-relative:margin;mso-height-relative:margin" coordsize="33832,1783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">
                      <v:shape id="图片 1" o:spid="_x0000_s1027" type="#_x0000_t75" style="position:absolute;width:33832;height:15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">
                        <v:imagedata r:id="rId11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" o:spid="_x0000_s1028" type="#_x0000_t202" style="position:absolute;top:15849;width:3383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      <v:textbox inset="0,0,0,0">
                          <w:txbxContent>
                            <w:p w14:paraId="58369124" w14:textId="77777777" w:rsidR="009A1B34" w:rsidRPr="001350EE" w:rsidRDefault="009A1B34" w:rsidP="009A1B34">
                              <w:pPr>
                                <w:pStyle w:val="ad"/>
                                <w:jc w:val="center"/>
                                <w:rPr>
                                  <w:rFonts w:ascii="Consolas" w:eastAsia="宋体" w:hAnsi="Consolas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-1</w:t>
                              </w:r>
                              <w:r>
                                <w:rPr>
                                  <w:rFonts w:hint="eastAsia"/>
                                </w:rPr>
                                <w:t>进程状态转换图</w:t>
                              </w:r>
                            </w:p>
                          </w:txbxContent>
                        </v:textbox>
                      </v:shape>
                      <w10:wrap type="topAndBottom" anchorx="page" anchory="page"/>
                    </v:group>
                  </w:pict>
                </mc:Fallback>
              </mc:AlternateContent>
            </w:r>
          </w:p>
        </w:tc>
      </w:tr>
    </w:tbl>
    <w:p w14:paraId="1306BA1A" w14:textId="4F544DC6" w:rsidR="00683673" w:rsidRDefault="00683673" w:rsidP="009A1B34"/>
    <w:p w14:paraId="097682AC" w14:textId="4EDC6EE0" w:rsidR="005E1861" w:rsidRDefault="005E1861" w:rsidP="005E1861">
      <w:pPr>
        <w:pStyle w:val="03"/>
      </w:pPr>
      <w:r w:rsidRPr="005E1861">
        <w:t>1.2</w:t>
      </w:r>
      <w:r w:rsidRPr="005E1861">
        <w:rPr>
          <w:rFonts w:hint="eastAsia"/>
        </w:rPr>
        <w:t>L</w:t>
      </w:r>
      <w:r w:rsidRPr="005E1861">
        <w:t>inux</w:t>
      </w:r>
      <w:r w:rsidRPr="005E1861">
        <w:rPr>
          <w:rFonts w:hint="eastAsia"/>
        </w:rPr>
        <w:t>系统的进程控制方法</w:t>
      </w:r>
    </w:p>
    <w:p w14:paraId="7996760A" w14:textId="07D65827" w:rsidR="005E1861" w:rsidRDefault="00EB4DE1" w:rsidP="005E1861">
      <w:pPr>
        <w:pStyle w:val="a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E1861">
        <w:rPr>
          <w:rFonts w:hint="eastAsia"/>
        </w:rPr>
        <w:t>进程创建</w:t>
      </w:r>
    </w:p>
    <w:p w14:paraId="677BE054" w14:textId="428AFD17" w:rsidR="00F572A7" w:rsidRDefault="005E1861" w:rsidP="005E1861">
      <w:pPr>
        <w:pStyle w:val="a5"/>
        <w:ind w:firstLine="48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环境中，我们使用</w:t>
      </w:r>
      <w:r>
        <w:rPr>
          <w:rFonts w:hint="eastAsia"/>
        </w:rPr>
        <w:t>fork</w:t>
      </w:r>
      <w:r>
        <w:t>()</w:t>
      </w:r>
      <w:r>
        <w:rPr>
          <w:rFonts w:hint="eastAsia"/>
        </w:rPr>
        <w:t>函数来为已经存在的进程创建一个新进程。新创建的进程称为子进程，原进程被称为该进程的父进程。</w:t>
      </w:r>
      <w:r w:rsidR="00EB4DE1">
        <w:rPr>
          <w:rFonts w:hint="eastAsia"/>
        </w:rPr>
        <w:t>fork</w:t>
      </w:r>
      <w:r w:rsidR="00EB4DE1">
        <w:t>()</w:t>
      </w:r>
      <w:r w:rsidR="00EB4DE1">
        <w:rPr>
          <w:rFonts w:hint="eastAsia"/>
        </w:rPr>
        <w:t>函数的返回值是</w:t>
      </w:r>
      <w:r w:rsidR="00EB4DE1">
        <w:rPr>
          <w:rFonts w:hint="eastAsia"/>
        </w:rPr>
        <w:t>pid</w:t>
      </w:r>
      <w:r w:rsidR="00EB4DE1">
        <w:t>_</w:t>
      </w:r>
      <w:r w:rsidR="00EB4DE1">
        <w:rPr>
          <w:rFonts w:hint="eastAsia"/>
        </w:rPr>
        <w:t>t</w:t>
      </w:r>
      <w:r w:rsidR="00EB4DE1">
        <w:rPr>
          <w:rFonts w:hint="eastAsia"/>
        </w:rPr>
        <w:t>类型（其实就是</w:t>
      </w:r>
      <w:r w:rsidR="00EB4DE1">
        <w:rPr>
          <w:rFonts w:hint="eastAsia"/>
        </w:rPr>
        <w:t>int</w:t>
      </w:r>
      <w:r w:rsidR="00EB4DE1">
        <w:rPr>
          <w:rFonts w:hint="eastAsia"/>
        </w:rPr>
        <w:t>），如果子进程创建失败，则返回</w:t>
      </w:r>
      <w:r w:rsidR="00EB4DE1">
        <w:rPr>
          <w:rFonts w:hint="eastAsia"/>
        </w:rPr>
        <w:t>-</w:t>
      </w:r>
      <w:r w:rsidR="00EB4DE1">
        <w:t>1</w:t>
      </w:r>
      <w:r w:rsidR="00EB4DE1">
        <w:rPr>
          <w:rFonts w:hint="eastAsia"/>
        </w:rPr>
        <w:t>，否则</w:t>
      </w:r>
      <w:r>
        <w:rPr>
          <w:rFonts w:hint="eastAsia"/>
        </w:rPr>
        <w:t>会返回</w:t>
      </w:r>
      <w:r w:rsidR="00EB4DE1">
        <w:rPr>
          <w:rFonts w:hint="eastAsia"/>
        </w:rPr>
        <w:t>“两个”</w:t>
      </w:r>
      <w:r w:rsidR="00EB4DE1">
        <w:rPr>
          <w:rFonts w:hint="eastAsia"/>
        </w:rPr>
        <w:t>pid_</w:t>
      </w:r>
      <w:r w:rsidR="00EB4DE1">
        <w:t>t</w:t>
      </w:r>
      <w:r w:rsidR="00EB4DE1">
        <w:rPr>
          <w:rFonts w:hint="eastAsia"/>
        </w:rPr>
        <w:t>，在子进程中，该</w:t>
      </w:r>
      <w:r w:rsidR="00EB4DE1">
        <w:rPr>
          <w:rFonts w:hint="eastAsia"/>
        </w:rPr>
        <w:t>pid</w:t>
      </w:r>
      <w:r w:rsidR="00EB4DE1">
        <w:t>_t</w:t>
      </w:r>
      <w:r w:rsidR="00EB4DE1">
        <w:rPr>
          <w:rFonts w:hint="eastAsia"/>
        </w:rPr>
        <w:t>为</w:t>
      </w:r>
      <w:r w:rsidR="00EB4DE1">
        <w:rPr>
          <w:rFonts w:hint="eastAsia"/>
        </w:rPr>
        <w:t>0</w:t>
      </w:r>
      <w:r w:rsidR="00EB4DE1">
        <w:rPr>
          <w:rFonts w:hint="eastAsia"/>
        </w:rPr>
        <w:t>，而在父进程中，该</w:t>
      </w:r>
      <w:r w:rsidR="00EB4DE1">
        <w:rPr>
          <w:rFonts w:hint="eastAsia"/>
        </w:rPr>
        <w:t>pid</w:t>
      </w:r>
      <w:r w:rsidR="00EB4DE1">
        <w:t>_</w:t>
      </w:r>
      <w:r w:rsidR="00EB4DE1">
        <w:rPr>
          <w:rFonts w:hint="eastAsia"/>
        </w:rPr>
        <w:t>t</w:t>
      </w:r>
      <w:r w:rsidR="00EB4DE1">
        <w:rPr>
          <w:rFonts w:hint="eastAsia"/>
        </w:rPr>
        <w:t>为一个大于</w:t>
      </w:r>
      <w:r w:rsidR="00EB4DE1">
        <w:rPr>
          <w:rFonts w:hint="eastAsia"/>
        </w:rPr>
        <w:t>0</w:t>
      </w:r>
      <w:r w:rsidR="00EB4DE1">
        <w:rPr>
          <w:rFonts w:hint="eastAsia"/>
        </w:rPr>
        <w:t>的数。通过对</w:t>
      </w:r>
      <w:r w:rsidR="00EB4DE1">
        <w:rPr>
          <w:rFonts w:hint="eastAsia"/>
        </w:rPr>
        <w:t>fork</w:t>
      </w:r>
      <w:r w:rsidR="00EB4DE1">
        <w:t>()</w:t>
      </w:r>
      <w:r w:rsidR="00EB4DE1">
        <w:rPr>
          <w:rFonts w:hint="eastAsia"/>
        </w:rPr>
        <w:t>函数返回值与</w:t>
      </w:r>
      <w:r w:rsidR="00EB4DE1">
        <w:rPr>
          <w:rFonts w:hint="eastAsia"/>
        </w:rPr>
        <w:t>0</w:t>
      </w:r>
      <w:r w:rsidR="00EB4DE1">
        <w:rPr>
          <w:rFonts w:hint="eastAsia"/>
        </w:rPr>
        <w:t>关系的判断，可以得知当前进程是父进程还是子进程。</w:t>
      </w:r>
    </w:p>
    <w:p w14:paraId="691C24A2" w14:textId="701F35B1" w:rsidR="00EB4DE1" w:rsidRDefault="00EB4DE1" w:rsidP="00EB4DE1">
      <w:pPr>
        <w:pStyle w:val="a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）进程终止</w:t>
      </w:r>
    </w:p>
    <w:p w14:paraId="785BCB8C" w14:textId="737565EC" w:rsidR="0085640C" w:rsidRDefault="0085640C" w:rsidP="00EB4DE1">
      <w:pPr>
        <w:pStyle w:val="a5"/>
        <w:ind w:firstLineChars="0" w:firstLine="0"/>
      </w:pPr>
      <w:r>
        <w:tab/>
      </w:r>
      <w:r>
        <w:rPr>
          <w:rFonts w:hint="eastAsia"/>
        </w:rPr>
        <w:t>一般程序的退出方式有：</w:t>
      </w:r>
      <w:r>
        <w:rPr>
          <w:rFonts w:hint="eastAsia"/>
        </w:rPr>
        <w:t>main</w:t>
      </w:r>
      <w:r>
        <w:rPr>
          <w:rFonts w:hint="eastAsia"/>
        </w:rPr>
        <w:t>函数返回、调用</w:t>
      </w:r>
      <w:r>
        <w:rPr>
          <w:rFonts w:hint="eastAsia"/>
        </w:rPr>
        <w:t>exit</w:t>
      </w:r>
      <w:r>
        <w:t>()</w:t>
      </w:r>
      <w:r>
        <w:rPr>
          <w:rFonts w:hint="eastAsia"/>
        </w:rPr>
        <w:t>函数、程序异常退出等等。</w:t>
      </w:r>
    </w:p>
    <w:p w14:paraId="79D40977" w14:textId="588BAFD3" w:rsidR="0085640C" w:rsidRDefault="0085640C" w:rsidP="00EB4DE1">
      <w:pPr>
        <w:pStyle w:val="a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）进程等待</w:t>
      </w:r>
    </w:p>
    <w:p w14:paraId="01E50C65" w14:textId="3DAA5AE5" w:rsidR="0085640C" w:rsidRDefault="0085640C" w:rsidP="00EB4DE1">
      <w:pPr>
        <w:pStyle w:val="a5"/>
        <w:ind w:firstLineChars="0" w:firstLine="0"/>
      </w:pPr>
      <w:r>
        <w:tab/>
      </w:r>
      <w:r>
        <w:rPr>
          <w:rFonts w:hint="eastAsia"/>
        </w:rPr>
        <w:t>进程等待的目的是防止僵尸进程的产生</w:t>
      </w:r>
      <w:r w:rsidR="008E0513">
        <w:rPr>
          <w:rFonts w:hint="eastAsia"/>
        </w:rPr>
        <w:t>：如果子进程先于父进程退出，且父进程未回收子进程的资源，那么就会导致子进程成为僵尸进程。而进程等待就是让父进程通过该方式实现子进程资源的回收，并获取子进程的退出状态。</w:t>
      </w:r>
    </w:p>
    <w:p w14:paraId="4B6DD829" w14:textId="0618E86B" w:rsidR="008E0513" w:rsidRDefault="008E0513" w:rsidP="00EB4DE1">
      <w:pPr>
        <w:pStyle w:val="a5"/>
        <w:ind w:firstLineChars="0" w:firstLine="0"/>
      </w:pPr>
      <w:r>
        <w:tab/>
      </w:r>
      <w:r>
        <w:rPr>
          <w:rFonts w:hint="eastAsia"/>
        </w:rPr>
        <w:t>通过在父进程中调用</w:t>
      </w:r>
      <w:r>
        <w:rPr>
          <w:rFonts w:hint="eastAsia"/>
        </w:rPr>
        <w:t>wait(</w:t>
      </w:r>
      <w:r>
        <w:t>)</w:t>
      </w:r>
      <w:r>
        <w:rPr>
          <w:rFonts w:hint="eastAsia"/>
        </w:rPr>
        <w:t>函数来实现进程等待。如语句</w:t>
      </w:r>
      <w:r>
        <w:rPr>
          <w:rFonts w:hint="eastAsia"/>
        </w:rPr>
        <w:t xml:space="preserve"> </w:t>
      </w:r>
      <w:r>
        <w:t xml:space="preserve">pid_t </w:t>
      </w:r>
      <w:r>
        <w:lastRenderedPageBreak/>
        <w:t xml:space="preserve">wait(int* </w:t>
      </w:r>
      <w:r>
        <w:rPr>
          <w:rFonts w:hint="eastAsia"/>
        </w:rPr>
        <w:t>status</w:t>
      </w:r>
      <w:r>
        <w:t>)</w:t>
      </w:r>
      <w:r>
        <w:rPr>
          <w:rFonts w:hint="eastAsia"/>
        </w:rPr>
        <w:t>;</w:t>
      </w:r>
      <w:r>
        <w:rPr>
          <w:rFonts w:hint="eastAsia"/>
        </w:rPr>
        <w:t>中，</w:t>
      </w:r>
      <w:r>
        <w:rPr>
          <w:rFonts w:hint="eastAsia"/>
        </w:rPr>
        <w:t>pid</w:t>
      </w:r>
      <w:r>
        <w:t>_</w:t>
      </w:r>
      <w:r>
        <w:rPr>
          <w:rFonts w:hint="eastAsia"/>
        </w:rPr>
        <w:t>t</w:t>
      </w:r>
      <w:r>
        <w:rPr>
          <w:rFonts w:hint="eastAsia"/>
        </w:rPr>
        <w:t>用于接收被等待进程的</w:t>
      </w:r>
      <w:r>
        <w:rPr>
          <w:rFonts w:hint="eastAsia"/>
        </w:rPr>
        <w:t>pid</w:t>
      </w:r>
      <w:r>
        <w:rPr>
          <w:rFonts w:hint="eastAsia"/>
        </w:rPr>
        <w:t>，失败会返回</w:t>
      </w:r>
      <w:r>
        <w:t>-1</w:t>
      </w:r>
      <w:r>
        <w:rPr>
          <w:rFonts w:hint="eastAsia"/>
        </w:rPr>
        <w:t>，</w:t>
      </w:r>
      <w:r>
        <w:rPr>
          <w:rFonts w:hint="eastAsia"/>
        </w:rPr>
        <w:t>status</w:t>
      </w:r>
      <w:r>
        <w:rPr>
          <w:rFonts w:hint="eastAsia"/>
        </w:rPr>
        <w:t>用于获取子进程的退出状态（可以设为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表示不关心）。</w:t>
      </w:r>
    </w:p>
    <w:p w14:paraId="32170823" w14:textId="162B814C" w:rsidR="00B501C8" w:rsidRDefault="00B501C8" w:rsidP="00B501C8">
      <w:pPr>
        <w:pStyle w:val="1"/>
        <w:numPr>
          <w:ilvl w:val="0"/>
          <w:numId w:val="16"/>
        </w:numPr>
      </w:pPr>
      <w:bookmarkStart w:id="1" w:name="_Toc116675631"/>
      <w:r>
        <w:rPr>
          <w:rFonts w:hint="eastAsia"/>
        </w:rPr>
        <w:t>程序实现</w:t>
      </w:r>
      <w:bookmarkEnd w:id="1"/>
    </w:p>
    <w:p w14:paraId="1E0C0B9D" w14:textId="7239E5D4" w:rsidR="00B501C8" w:rsidRDefault="00B501C8" w:rsidP="00B501C8">
      <w:r>
        <w:rPr>
          <w:rFonts w:hint="eastAsia"/>
        </w:rPr>
        <w:t>我把程序分为了如下几个部分分别设计：输入函数、</w:t>
      </w:r>
      <w:r>
        <w:rPr>
          <w:rFonts w:hint="eastAsia"/>
        </w:rPr>
        <w:t>args</w:t>
      </w:r>
      <w:r>
        <w:rPr>
          <w:rFonts w:hint="eastAsia"/>
        </w:rPr>
        <w:t>赋值函数、历史命令记录函数、历史命令输出函数、</w:t>
      </w:r>
      <w:r>
        <w:rPr>
          <w:rFonts w:hint="eastAsia"/>
        </w:rPr>
        <w:t>main</w:t>
      </w:r>
      <w:r>
        <w:rPr>
          <w:rFonts w:hint="eastAsia"/>
        </w:rPr>
        <w:t>函数。</w:t>
      </w:r>
    </w:p>
    <w:p w14:paraId="3232F804" w14:textId="6D7D2BA5" w:rsidR="00B501C8" w:rsidRDefault="002751E5" w:rsidP="002751E5">
      <w:pPr>
        <w:pStyle w:val="03"/>
      </w:pPr>
      <w:r>
        <w:t>2.1</w:t>
      </w:r>
      <w:r>
        <w:rPr>
          <w:rFonts w:hint="eastAsia"/>
        </w:rPr>
        <w:t>输入函数</w:t>
      </w:r>
    </w:p>
    <w:p w14:paraId="6E2826C8" w14:textId="77777777" w:rsidR="008B2728" w:rsidRPr="008B2728" w:rsidRDefault="008B2728" w:rsidP="008B2728">
      <w:pPr>
        <w:pStyle w:val="a5"/>
        <w:ind w:firstLineChars="175" w:firstLine="420"/>
      </w:pPr>
      <w:r w:rsidRPr="008B2728">
        <w:t>get_input(char *input)</w:t>
      </w:r>
    </w:p>
    <w:p w14:paraId="760044FC" w14:textId="08E19736" w:rsidR="002751E5" w:rsidRDefault="002751E5" w:rsidP="008B2728">
      <w:pPr>
        <w:pStyle w:val="a5"/>
        <w:ind w:firstLineChars="0" w:firstLine="420"/>
      </w:pPr>
      <w:r>
        <w:rPr>
          <w:rFonts w:hint="eastAsia"/>
        </w:rPr>
        <w:t>函数读入一串以回车结尾的字符串，判断其长度是否满足要求，并将其存入待定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数组中以备后续使用。</w:t>
      </w:r>
    </w:p>
    <w:p w14:paraId="6BD2EAC7" w14:textId="06147FEB" w:rsidR="002751E5" w:rsidRDefault="002751E5" w:rsidP="0082432D">
      <w:pPr>
        <w:pStyle w:val="0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args</w:t>
      </w:r>
      <w:r>
        <w:rPr>
          <w:rFonts w:hint="eastAsia"/>
        </w:rPr>
        <w:t>赋值函数</w:t>
      </w:r>
    </w:p>
    <w:p w14:paraId="50BE46DF" w14:textId="77777777" w:rsidR="008B2728" w:rsidRPr="008B2728" w:rsidRDefault="008B2728" w:rsidP="008B2728">
      <w:pPr>
        <w:pStyle w:val="a5"/>
        <w:ind w:firstLineChars="175" w:firstLine="420"/>
      </w:pPr>
      <w:r w:rsidRPr="008B2728">
        <w:t>get_args(char *args[], char *input, int *run_together)</w:t>
      </w:r>
    </w:p>
    <w:p w14:paraId="5B7C1F3B" w14:textId="2E8BC332" w:rsidR="002751E5" w:rsidRDefault="002751E5" w:rsidP="008B2728">
      <w:pPr>
        <w:pStyle w:val="a5"/>
        <w:ind w:firstLineChars="0" w:firstLine="420"/>
      </w:pPr>
      <w:r>
        <w:rPr>
          <w:rFonts w:hint="eastAsia"/>
        </w:rPr>
        <w:t>函数通过对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数组进行拆分（按空格或制表符拆分），将输入分割并存入</w:t>
      </w:r>
      <w:r>
        <w:rPr>
          <w:rFonts w:hint="eastAsia"/>
        </w:rPr>
        <w:t>args</w:t>
      </w:r>
      <w:r>
        <w:rPr>
          <w:rFonts w:hint="eastAsia"/>
        </w:rPr>
        <w:t>数组中，</w:t>
      </w:r>
      <w:r w:rsidR="0082432D">
        <w:rPr>
          <w:rFonts w:hint="eastAsia"/>
        </w:rPr>
        <w:t>删除可能的“</w:t>
      </w:r>
      <w:r w:rsidR="0082432D">
        <w:rPr>
          <w:rFonts w:hint="eastAsia"/>
        </w:rPr>
        <w:t>&amp;</w:t>
      </w:r>
      <w:r w:rsidR="0082432D">
        <w:rPr>
          <w:rFonts w:hint="eastAsia"/>
        </w:rPr>
        <w:t>”</w:t>
      </w:r>
      <w:r>
        <w:rPr>
          <w:rFonts w:hint="eastAsia"/>
        </w:rPr>
        <w:t>并在参数最后添加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以备后续</w:t>
      </w:r>
      <w:r>
        <w:rPr>
          <w:rFonts w:hint="eastAsia"/>
        </w:rPr>
        <w:t>execvp(</w:t>
      </w:r>
      <w:r>
        <w:t>)</w:t>
      </w:r>
      <w:r>
        <w:rPr>
          <w:rFonts w:hint="eastAsia"/>
        </w:rPr>
        <w:t>函数的调用</w:t>
      </w:r>
      <w:r w:rsidR="008B2728">
        <w:rPr>
          <w:rFonts w:hint="eastAsia"/>
        </w:rPr>
        <w:t>，其中</w:t>
      </w:r>
      <w:r w:rsidR="008B2728">
        <w:rPr>
          <w:rFonts w:hint="eastAsia"/>
        </w:rPr>
        <w:t>run</w:t>
      </w:r>
      <w:r w:rsidR="008B2728">
        <w:t>_</w:t>
      </w:r>
      <w:r w:rsidR="008B2728">
        <w:rPr>
          <w:rFonts w:hint="eastAsia"/>
        </w:rPr>
        <w:t>together</w:t>
      </w:r>
      <w:r w:rsidR="008B2728">
        <w:rPr>
          <w:rFonts w:hint="eastAsia"/>
        </w:rPr>
        <w:t>参数是依据输入命令是否含有“</w:t>
      </w:r>
      <w:r w:rsidR="008B2728">
        <w:rPr>
          <w:rFonts w:hint="eastAsia"/>
        </w:rPr>
        <w:t>&amp;</w:t>
      </w:r>
      <w:r w:rsidR="008B2728">
        <w:rPr>
          <w:rFonts w:hint="eastAsia"/>
        </w:rPr>
        <w:t>”进行赋值的，当含有“</w:t>
      </w:r>
      <w:r w:rsidR="008B2728">
        <w:rPr>
          <w:rFonts w:hint="eastAsia"/>
        </w:rPr>
        <w:t>&amp;</w:t>
      </w:r>
      <w:r w:rsidR="008B2728">
        <w:rPr>
          <w:rFonts w:hint="eastAsia"/>
        </w:rPr>
        <w:t>”时表示父进程和子进程一同运行，反之则不是</w:t>
      </w:r>
      <w:r>
        <w:rPr>
          <w:rFonts w:hint="eastAsia"/>
        </w:rPr>
        <w:t>。</w:t>
      </w:r>
      <w:r w:rsidR="008B2728">
        <w:rPr>
          <w:rFonts w:hint="eastAsia"/>
        </w:rPr>
        <w:t>该函数的返回值为有效命令行参数的个数（除去末尾可能的“</w:t>
      </w:r>
      <w:r w:rsidR="008B2728">
        <w:rPr>
          <w:rFonts w:hint="eastAsia"/>
        </w:rPr>
        <w:t>&amp;</w:t>
      </w:r>
      <w:r w:rsidR="008B2728">
        <w:rPr>
          <w:rFonts w:hint="eastAsia"/>
        </w:rPr>
        <w:t>”）</w:t>
      </w:r>
      <w:r w:rsidR="0082432D">
        <w:rPr>
          <w:rFonts w:hint="eastAsia"/>
        </w:rPr>
        <w:t>。</w:t>
      </w:r>
    </w:p>
    <w:p w14:paraId="77E9872A" w14:textId="1982B275" w:rsidR="002751E5" w:rsidRDefault="002751E5" w:rsidP="0082432D">
      <w:pPr>
        <w:pStyle w:val="0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历史命令记录函数</w:t>
      </w:r>
    </w:p>
    <w:p w14:paraId="31EB5AED" w14:textId="2D0C0419" w:rsidR="008B2728" w:rsidRDefault="002751E5" w:rsidP="008B2728">
      <w:pPr>
        <w:pStyle w:val="a5"/>
        <w:ind w:firstLineChars="0" w:firstLine="420"/>
      </w:pPr>
      <w:r w:rsidRPr="002751E5">
        <w:t>add_history(char *history[], char *input, int *his_num)</w:t>
      </w:r>
    </w:p>
    <w:p w14:paraId="4604E35B" w14:textId="5233B96A" w:rsidR="002751E5" w:rsidRDefault="008B2728" w:rsidP="008B2728">
      <w:pPr>
        <w:pStyle w:val="a5"/>
        <w:ind w:firstLineChars="0" w:firstLine="420"/>
      </w:pPr>
      <w:r>
        <w:rPr>
          <w:rFonts w:hint="eastAsia"/>
        </w:rPr>
        <w:t>当</w:t>
      </w:r>
      <w:r w:rsidR="002751E5">
        <w:rPr>
          <w:rFonts w:hint="eastAsia"/>
        </w:rPr>
        <w:t>函数被调用时，</w:t>
      </w:r>
      <w:r w:rsidR="002751E5">
        <w:rPr>
          <w:rFonts w:hint="eastAsia"/>
        </w:rPr>
        <w:t>input</w:t>
      </w:r>
      <w:r w:rsidR="002751E5">
        <w:rPr>
          <w:rFonts w:hint="eastAsia"/>
        </w:rPr>
        <w:t>数组中的内容将被复制到</w:t>
      </w:r>
      <w:r w:rsidR="002751E5">
        <w:rPr>
          <w:rFonts w:hint="eastAsia"/>
        </w:rPr>
        <w:t>history</w:t>
      </w:r>
      <w:r w:rsidR="002751E5">
        <w:t>[his_num]</w:t>
      </w:r>
      <w:r w:rsidR="002751E5">
        <w:rPr>
          <w:rFonts w:hint="eastAsia"/>
        </w:rPr>
        <w:t>中，但是由于</w:t>
      </w:r>
      <w:r w:rsidR="002751E5">
        <w:rPr>
          <w:rFonts w:hint="eastAsia"/>
        </w:rPr>
        <w:t>his</w:t>
      </w:r>
      <w:r w:rsidR="002751E5">
        <w:t>_</w:t>
      </w:r>
      <w:r w:rsidR="002751E5">
        <w:rPr>
          <w:rFonts w:hint="eastAsia"/>
        </w:rPr>
        <w:t>num</w:t>
      </w:r>
      <w:r w:rsidR="002751E5">
        <w:rPr>
          <w:rFonts w:hint="eastAsia"/>
        </w:rPr>
        <w:t>最大为</w:t>
      </w:r>
      <w:r w:rsidR="002751E5">
        <w:rPr>
          <w:rFonts w:hint="eastAsia"/>
        </w:rPr>
        <w:t>1</w:t>
      </w:r>
      <w:r w:rsidR="002751E5">
        <w:t>0</w:t>
      </w:r>
      <w:r w:rsidR="002751E5">
        <w:rPr>
          <w:rFonts w:hint="eastAsia"/>
        </w:rPr>
        <w:t>（最多存储</w:t>
      </w:r>
      <w:r w:rsidR="002751E5">
        <w:rPr>
          <w:rFonts w:hint="eastAsia"/>
        </w:rPr>
        <w:t>1</w:t>
      </w:r>
      <w:r w:rsidR="002751E5">
        <w:t>0</w:t>
      </w:r>
      <w:r w:rsidR="002751E5">
        <w:rPr>
          <w:rFonts w:hint="eastAsia"/>
        </w:rPr>
        <w:t>条历史记录），所以需要一直对</w:t>
      </w:r>
      <w:r w:rsidR="002751E5">
        <w:rPr>
          <w:rFonts w:hint="eastAsia"/>
        </w:rPr>
        <w:t>history</w:t>
      </w:r>
      <w:r w:rsidR="002751E5">
        <w:rPr>
          <w:rFonts w:hint="eastAsia"/>
        </w:rPr>
        <w:t>数组进行迭代更新（类似固定长度的队列）。</w:t>
      </w:r>
    </w:p>
    <w:p w14:paraId="2E08A5B2" w14:textId="6C83FBB5" w:rsidR="002751E5" w:rsidRDefault="002751E5" w:rsidP="0082432D">
      <w:pPr>
        <w:pStyle w:val="03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历史命令输出函数</w:t>
      </w:r>
    </w:p>
    <w:p w14:paraId="767472ED" w14:textId="0C7DF3F2" w:rsidR="008B2728" w:rsidRPr="008B2728" w:rsidRDefault="008B2728" w:rsidP="008B2728">
      <w:pPr>
        <w:pStyle w:val="a5"/>
        <w:ind w:firstLineChars="175" w:firstLine="420"/>
      </w:pPr>
      <w:r w:rsidRPr="008B2728">
        <w:t>print_history(char *history[])</w:t>
      </w:r>
    </w:p>
    <w:p w14:paraId="1E5C49A4" w14:textId="04E749EB" w:rsidR="002751E5" w:rsidRDefault="008B2728" w:rsidP="008B2728">
      <w:pPr>
        <w:pStyle w:val="a5"/>
        <w:ind w:firstLineChars="0" w:firstLine="420"/>
      </w:pPr>
      <w:r>
        <w:rPr>
          <w:rFonts w:hint="eastAsia"/>
        </w:rPr>
        <w:t>当</w:t>
      </w:r>
      <w:r w:rsidR="002751E5">
        <w:rPr>
          <w:rFonts w:hint="eastAsia"/>
        </w:rPr>
        <w:t>函数</w:t>
      </w:r>
      <w:r>
        <w:rPr>
          <w:rFonts w:hint="eastAsia"/>
        </w:rPr>
        <w:t>调用时</w:t>
      </w:r>
      <w:r w:rsidR="002751E5">
        <w:rPr>
          <w:rFonts w:hint="eastAsia"/>
        </w:rPr>
        <w:t>，可以对当前的所有</w:t>
      </w:r>
      <w:r w:rsidR="002751E5">
        <w:rPr>
          <w:rFonts w:hint="eastAsia"/>
        </w:rPr>
        <w:t>history</w:t>
      </w:r>
      <w:r w:rsidR="002751E5">
        <w:rPr>
          <w:rFonts w:hint="eastAsia"/>
        </w:rPr>
        <w:t>进行打印，最多打印</w:t>
      </w:r>
      <w:r w:rsidR="002751E5">
        <w:rPr>
          <w:rFonts w:hint="eastAsia"/>
        </w:rPr>
        <w:t>1</w:t>
      </w:r>
      <w:r w:rsidR="002751E5">
        <w:t>0</w:t>
      </w:r>
      <w:r w:rsidR="002751E5">
        <w:rPr>
          <w:rFonts w:hint="eastAsia"/>
        </w:rPr>
        <w:t>条历史记录，当不够十条时，仅打印存有的历史记录。</w:t>
      </w:r>
    </w:p>
    <w:p w14:paraId="55A7222C" w14:textId="2B09EF4E" w:rsidR="002751E5" w:rsidRDefault="002751E5" w:rsidP="0082432D">
      <w:pPr>
        <w:pStyle w:val="03"/>
      </w:pPr>
      <w:r>
        <w:rPr>
          <w:rFonts w:hint="eastAsia"/>
        </w:rPr>
        <w:t>2</w:t>
      </w:r>
      <w:r>
        <w:t>.5</w:t>
      </w:r>
      <w:r w:rsidR="0082432D">
        <w:t xml:space="preserve"> </w:t>
      </w:r>
      <w:r>
        <w:rPr>
          <w:rFonts w:hint="eastAsia"/>
        </w:rPr>
        <w:t>main</w:t>
      </w:r>
      <w:r>
        <w:rPr>
          <w:rFonts w:hint="eastAsia"/>
        </w:rPr>
        <w:t>函数</w:t>
      </w:r>
    </w:p>
    <w:p w14:paraId="4F62887A" w14:textId="20F79433" w:rsidR="002751E5" w:rsidRDefault="002751E5" w:rsidP="0082432D">
      <w:pPr>
        <w:pStyle w:val="a5"/>
        <w:ind w:firstLineChars="0" w:firstLine="420"/>
      </w:pPr>
      <w:r>
        <w:rPr>
          <w:rFonts w:hint="eastAsia"/>
        </w:rPr>
        <w:t>主要</w:t>
      </w:r>
      <w:r w:rsidR="0082432D">
        <w:rPr>
          <w:rFonts w:hint="eastAsia"/>
        </w:rPr>
        <w:t>结合</w:t>
      </w:r>
      <w:r w:rsidR="0082432D">
        <w:rPr>
          <w:rFonts w:hint="eastAsia"/>
        </w:rPr>
        <w:t>pid</w:t>
      </w:r>
      <w:r w:rsidR="0082432D">
        <w:rPr>
          <w:rFonts w:hint="eastAsia"/>
        </w:rPr>
        <w:t>、</w:t>
      </w:r>
      <w:r w:rsidR="0082432D">
        <w:rPr>
          <w:rFonts w:hint="eastAsia"/>
        </w:rPr>
        <w:t>run_together</w:t>
      </w:r>
      <w:r w:rsidR="0082432D">
        <w:rPr>
          <w:rFonts w:hint="eastAsia"/>
        </w:rPr>
        <w:t>等参数双进程功能进行处理，同时特判了输</w:t>
      </w:r>
      <w:r w:rsidR="0082432D">
        <w:rPr>
          <w:rFonts w:hint="eastAsia"/>
        </w:rPr>
        <w:lastRenderedPageBreak/>
        <w:t>入“</w:t>
      </w:r>
      <w:r w:rsidR="0082432D">
        <w:rPr>
          <w:rFonts w:hint="eastAsia"/>
        </w:rPr>
        <w:t>!</w:t>
      </w:r>
      <w:r w:rsidR="0082432D">
        <w:t>!</w:t>
      </w:r>
      <w:r w:rsidR="0082432D">
        <w:rPr>
          <w:rFonts w:hint="eastAsia"/>
        </w:rPr>
        <w:t>”、“</w:t>
      </w:r>
      <w:r w:rsidR="0082432D">
        <w:rPr>
          <w:rFonts w:hint="eastAsia"/>
        </w:rPr>
        <w:t>!N</w:t>
      </w:r>
      <w:r w:rsidR="0082432D">
        <w:rPr>
          <w:rFonts w:hint="eastAsia"/>
        </w:rPr>
        <w:t>”、“</w:t>
      </w:r>
      <w:r w:rsidR="0082432D">
        <w:rPr>
          <w:rFonts w:hint="eastAsia"/>
        </w:rPr>
        <w:t>history</w:t>
      </w:r>
      <w:r w:rsidR="0082432D">
        <w:rPr>
          <w:rFonts w:hint="eastAsia"/>
        </w:rPr>
        <w:t>”时，对应的处理方法。</w:t>
      </w:r>
    </w:p>
    <w:p w14:paraId="387844FA" w14:textId="0ED32F36" w:rsidR="00CB1B61" w:rsidRDefault="00CB1B61" w:rsidP="00CB1B61">
      <w:pPr>
        <w:pStyle w:val="1"/>
        <w:numPr>
          <w:ilvl w:val="0"/>
          <w:numId w:val="16"/>
        </w:numPr>
      </w:pPr>
      <w:bookmarkStart w:id="2" w:name="_Toc116675632"/>
      <w:r>
        <w:rPr>
          <w:rFonts w:hint="eastAsia"/>
        </w:rPr>
        <w:t>运行结果及分析</w:t>
      </w:r>
      <w:bookmarkEnd w:id="2"/>
    </w:p>
    <w:p w14:paraId="56C6E356" w14:textId="5CA37D33" w:rsidR="00CB1B61" w:rsidRDefault="00CB1B61" w:rsidP="00352E33">
      <w:pPr>
        <w:pStyle w:val="a5"/>
        <w:ind w:firstLine="480"/>
      </w:pPr>
      <w:r>
        <w:rPr>
          <w:rFonts w:hint="eastAsia"/>
        </w:rPr>
        <w:t>我</w:t>
      </w:r>
      <w:r w:rsidR="00352E33">
        <w:rPr>
          <w:rFonts w:hint="eastAsia"/>
        </w:rPr>
        <w:t>的运行环境是</w:t>
      </w: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内置</w:t>
      </w:r>
      <w:r w:rsidR="00352E33">
        <w:rPr>
          <w:rFonts w:hint="eastAsia"/>
        </w:rPr>
        <w:t>Linux</w:t>
      </w:r>
      <w:r w:rsidR="00352E33">
        <w:rPr>
          <w:rFonts w:hint="eastAsia"/>
        </w:rPr>
        <w:t>子系统</w:t>
      </w:r>
      <w:r>
        <w:rPr>
          <w:rFonts w:hint="eastAsia"/>
        </w:rPr>
        <w:t>wsl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Ubuntu</w:t>
      </w:r>
      <w:r>
        <w:t>20.04</w:t>
      </w:r>
      <w:r w:rsidR="00352E33">
        <w:rPr>
          <w:rFonts w:hint="eastAsia"/>
        </w:rPr>
        <w:t>，结合</w:t>
      </w:r>
      <w:r w:rsidR="00352E33">
        <w:rPr>
          <w:rFonts w:hint="eastAsia"/>
        </w:rPr>
        <w:t>vscode</w:t>
      </w:r>
      <w:r w:rsidR="00352E33">
        <w:rPr>
          <w:rFonts w:hint="eastAsia"/>
        </w:rPr>
        <w:t>的</w:t>
      </w:r>
      <w:r w:rsidR="00352E33">
        <w:rPr>
          <w:rFonts w:hint="eastAsia"/>
        </w:rPr>
        <w:t>wsl</w:t>
      </w:r>
      <w:r w:rsidR="00352E33">
        <w:rPr>
          <w:rFonts w:hint="eastAsia"/>
        </w:rPr>
        <w:t>扩展进行编程和运行。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52E33" w14:paraId="74D25DE7" w14:textId="77777777" w:rsidTr="00F77DF4">
        <w:tc>
          <w:tcPr>
            <w:tcW w:w="8296" w:type="dxa"/>
          </w:tcPr>
          <w:p w14:paraId="655479D2" w14:textId="5A54D64C" w:rsidR="00352E33" w:rsidRPr="00786FB5" w:rsidRDefault="00352E33" w:rsidP="00786FB5">
            <w:pPr>
              <w:pStyle w:val="a5"/>
              <w:ind w:firstLine="480"/>
            </w:pPr>
            <w:r w:rsidRPr="00786FB5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BBA53A5" wp14:editId="4E885AEE">
                      <wp:simplePos x="0" y="0"/>
                      <wp:positionH relativeFrom="page">
                        <wp:posOffset>321310</wp:posOffset>
                      </wp:positionH>
                      <wp:positionV relativeFrom="page">
                        <wp:posOffset>5715</wp:posOffset>
                      </wp:positionV>
                      <wp:extent cx="3200400" cy="914400"/>
                      <wp:effectExtent l="0" t="0" r="0" b="0"/>
                      <wp:wrapTopAndBottom/>
                      <wp:docPr id="7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400" cy="914400"/>
                                <a:chOff x="0" y="21114"/>
                                <a:chExt cx="3543300" cy="99234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图片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13281" y="21114"/>
                                  <a:ext cx="3313524" cy="826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" name="文本框 6"/>
                              <wps:cNvSpPr txBox="1"/>
                              <wps:spPr>
                                <a:xfrm>
                                  <a:off x="0" y="815340"/>
                                  <a:ext cx="3543300" cy="198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0E92B4" w14:textId="49677C8F" w:rsidR="00352E33" w:rsidRPr="003E75BF" w:rsidRDefault="00352E33" w:rsidP="00352E33">
                                    <w:pPr>
                                      <w:pStyle w:val="ad"/>
                                      <w:jc w:val="center"/>
                                      <w:rPr>
                                        <w:rFonts w:ascii="Consolas" w:eastAsia="宋体" w:hAnsi="Consolas"/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  <w:r>
                                      <w:t xml:space="preserve">-1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程序简单编译运行结果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BA53A5" id="组合 7" o:spid="_x0000_s1029" style="position:absolute;left:0;text-align:left;margin-left:25.3pt;margin-top:.45pt;width:252pt;height:1in;z-index:251659264;mso-position-horizontal-relative:page;mso-position-vertical-relative:page;mso-width-relative:margin;mso-height-relative:margin" coordorigin=",211" coordsize="35433,9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">
                      <v:shape id="图片 5" o:spid="_x0000_s1030" type="#_x0000_t75" style="position:absolute;left:132;top:211;width:33136;height:8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">
                        <v:imagedata r:id="rId13" o:title=""/>
                      </v:shape>
                      <v:shape id="文本框 6" o:spid="_x0000_s1031" type="#_x0000_t202" style="position:absolute;top:8153;width:35433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    <v:textbox inset="0,0,0,0">
                          <w:txbxContent>
                            <w:p w14:paraId="240E92B4" w14:textId="49677C8F" w:rsidR="00352E33" w:rsidRPr="003E75BF" w:rsidRDefault="00352E33" w:rsidP="00352E33">
                              <w:pPr>
                                <w:pStyle w:val="ad"/>
                                <w:jc w:val="center"/>
                                <w:rPr>
                                  <w:rFonts w:ascii="Consolas" w:eastAsia="宋体" w:hAnsi="Consolas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 xml:space="preserve">-1 </w:t>
                              </w:r>
                              <w:r>
                                <w:rPr>
                                  <w:rFonts w:hint="eastAsia"/>
                                </w:rPr>
                                <w:t>程序简单编译运行结果</w:t>
                              </w:r>
                            </w:p>
                          </w:txbxContent>
                        </v:textbox>
                      </v:shape>
                      <w10:wrap type="topAndBottom" anchorx="page" anchory="page"/>
                    </v:group>
                  </w:pict>
                </mc:Fallback>
              </mc:AlternateContent>
            </w:r>
            <w:r w:rsidRPr="00786FB5">
              <w:rPr>
                <w:rFonts w:hint="eastAsia"/>
              </w:rPr>
              <w:t>编译通过，简单测试如下</w:t>
            </w:r>
          </w:p>
        </w:tc>
      </w:tr>
      <w:tr w:rsidR="00352E33" w14:paraId="5EB2C6D4" w14:textId="77777777" w:rsidTr="00F77DF4">
        <w:tc>
          <w:tcPr>
            <w:tcW w:w="8296" w:type="dxa"/>
          </w:tcPr>
          <w:p w14:paraId="302D8E24" w14:textId="4D919DDE" w:rsidR="00352E33" w:rsidRDefault="00786FB5" w:rsidP="00352E33">
            <w:pPr>
              <w:pStyle w:val="a5"/>
              <w:ind w:firstLineChars="0" w:firstLine="0"/>
              <w:rPr>
                <w:rFonts w:eastAsiaTheme="minorEastAsia"/>
                <w:noProof/>
              </w:rPr>
            </w:pPr>
            <w:r>
              <w:rPr>
                <w:rFonts w:eastAsiaTheme="minorEastAsia" w:hint="eastAsia"/>
                <w:noProof/>
                <w:lang w:val="zh-CN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56CEB28" wp14:editId="6015492E">
                      <wp:simplePos x="0" y="0"/>
                      <wp:positionH relativeFrom="page">
                        <wp:posOffset>328930</wp:posOffset>
                      </wp:positionH>
                      <wp:positionV relativeFrom="page">
                        <wp:posOffset>1270</wp:posOffset>
                      </wp:positionV>
                      <wp:extent cx="4004310" cy="5295900"/>
                      <wp:effectExtent l="0" t="0" r="0" b="0"/>
                      <wp:wrapTopAndBottom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04310" cy="5295900"/>
                                <a:chOff x="0" y="0"/>
                                <a:chExt cx="4004310" cy="52959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图片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04310" cy="5044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" name="文本框 9"/>
                              <wps:cNvSpPr txBox="1"/>
                              <wps:spPr>
                                <a:xfrm>
                                  <a:off x="0" y="5097780"/>
                                  <a:ext cx="4004310" cy="198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F79064" w14:textId="6CC6D4A7" w:rsidR="00786FB5" w:rsidRPr="00192A52" w:rsidRDefault="00786FB5" w:rsidP="00786FB5">
                                    <w:pPr>
                                      <w:pStyle w:val="ad"/>
                                      <w:jc w:val="center"/>
                                      <w:rPr>
                                        <w:rFonts w:ascii="Consolas" w:eastAsia="宋体" w:hAnsi="Consolas"/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  <w:r>
                                      <w:t xml:space="preserve">-2 </w:t>
                                    </w:r>
                                    <w:r>
                                      <w:t>程序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基本功能测试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6CEB28" id="组合 10" o:spid="_x0000_s1032" style="position:absolute;left:0;text-align:left;margin-left:25.9pt;margin-top:.1pt;width:315.3pt;height:417pt;z-index:251664384;mso-position-horizontal-relative:page;mso-position-vertical-relative:page" coordsize="40043,52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">
                      <v:shape id="图片 8" o:spid="_x0000_s1033" type="#_x0000_t75" style="position:absolute;width:40043;height:50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">
                        <v:imagedata r:id="rId15" o:title=""/>
                      </v:shape>
                      <v:shape id="文本框 9" o:spid="_x0000_s1034" type="#_x0000_t202" style="position:absolute;top:50977;width:40043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      <v:textbox style="mso-fit-shape-to-text:t" inset="0,0,0,0">
                          <w:txbxContent>
                            <w:p w14:paraId="6AF79064" w14:textId="6CC6D4A7" w:rsidR="00786FB5" w:rsidRPr="00192A52" w:rsidRDefault="00786FB5" w:rsidP="00786FB5">
                              <w:pPr>
                                <w:pStyle w:val="ad"/>
                                <w:jc w:val="center"/>
                                <w:rPr>
                                  <w:rFonts w:ascii="Consolas" w:eastAsia="宋体" w:hAnsi="Consolas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 xml:space="preserve">-2 </w:t>
                              </w:r>
                              <w:r>
                                <w:t>程序</w:t>
                              </w:r>
                              <w:r>
                                <w:rPr>
                                  <w:rFonts w:hint="eastAsia"/>
                                </w:rPr>
                                <w:t>基本功能测试</w:t>
                              </w:r>
                            </w:p>
                          </w:txbxContent>
                        </v:textbox>
                      </v:shape>
                      <w10:wrap type="topAndBottom" anchorx="page" anchory="page"/>
                    </v:group>
                  </w:pict>
                </mc:Fallback>
              </mc:AlternateContent>
            </w:r>
            <w:r>
              <w:rPr>
                <w:rFonts w:eastAsiaTheme="minorEastAsia" w:hint="eastAsia"/>
                <w:noProof/>
              </w:rPr>
              <w:t>图中命令依次是</w:t>
            </w:r>
            <w:r>
              <w:rPr>
                <w:rFonts w:eastAsiaTheme="minorEastAsia" w:hint="eastAsia"/>
                <w:noProof/>
              </w:rPr>
              <w:t>ps</w:t>
            </w:r>
            <w:r>
              <w:rPr>
                <w:rFonts w:eastAsiaTheme="minorEastAsia"/>
                <w:noProof/>
              </w:rPr>
              <w:t>,ls -l,cal,cat hello.c,date,history,!!,!3</w:t>
            </w:r>
            <w:r>
              <w:rPr>
                <w:rFonts w:eastAsiaTheme="minorEastAsia" w:hint="eastAsia"/>
                <w:noProof/>
              </w:rPr>
              <w:t>，运行</w:t>
            </w:r>
            <w:r>
              <w:rPr>
                <w:rFonts w:eastAsiaTheme="minorEastAsia" w:hint="eastAsia"/>
                <w:noProof/>
              </w:rPr>
              <w:lastRenderedPageBreak/>
              <w:t>结果正确。</w:t>
            </w:r>
            <w:r>
              <w:rPr>
                <w:rFonts w:eastAsiaTheme="minorEastAsia" w:hint="eastAsia"/>
                <w:noProof/>
              </w:rPr>
              <w:t xml:space="preserve"> </w:t>
            </w:r>
          </w:p>
        </w:tc>
      </w:tr>
    </w:tbl>
    <w:p w14:paraId="69421203" w14:textId="753E1054" w:rsidR="00352E33" w:rsidRDefault="001525AF" w:rsidP="00352E33">
      <w:pPr>
        <w:pStyle w:val="a5"/>
        <w:ind w:firstLine="480"/>
        <w:rPr>
          <w:rFonts w:eastAsiaTheme="minorEastAsia"/>
        </w:rPr>
      </w:pPr>
      <w:r>
        <w:rPr>
          <w:rFonts w:eastAsiaTheme="minorEastAsia" w:hint="eastAsia"/>
        </w:rPr>
        <w:lastRenderedPageBreak/>
        <w:t>测试父子进程同时运行情况：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525AF" w14:paraId="04ED326B" w14:textId="77777777" w:rsidTr="00F77DF4">
        <w:tc>
          <w:tcPr>
            <w:tcW w:w="8296" w:type="dxa"/>
          </w:tcPr>
          <w:p w14:paraId="76CBD667" w14:textId="596DE7CC" w:rsidR="001525AF" w:rsidRPr="003B38C2" w:rsidRDefault="003B38C2" w:rsidP="003B38C2">
            <w:pPr>
              <w:pStyle w:val="a5"/>
              <w:ind w:firstLineChars="0" w:firstLine="0"/>
            </w:pPr>
            <w:r w:rsidRPr="003B38C2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2AAF64EA" wp14:editId="2BA5590E">
                      <wp:simplePos x="0" y="0"/>
                      <wp:positionH relativeFrom="page">
                        <wp:posOffset>115570</wp:posOffset>
                      </wp:positionH>
                      <wp:positionV relativeFrom="page">
                        <wp:posOffset>87630</wp:posOffset>
                      </wp:positionV>
                      <wp:extent cx="5029200" cy="3939540"/>
                      <wp:effectExtent l="0" t="0" r="0" b="3810"/>
                      <wp:wrapTopAndBottom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29200" cy="3939540"/>
                                <a:chOff x="0" y="0"/>
                                <a:chExt cx="5029200" cy="39395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图片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29200" cy="36804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0" y="3741420"/>
                                  <a:ext cx="5029200" cy="198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3BDC89" w14:textId="20412D68" w:rsidR="001525AF" w:rsidRPr="0029571F" w:rsidRDefault="001525AF" w:rsidP="001525AF">
                                    <w:pPr>
                                      <w:pStyle w:val="ad"/>
                                      <w:jc w:val="center"/>
                                      <w:rPr>
                                        <w:rFonts w:ascii="Consolas" w:eastAsia="宋体" w:hAnsi="Consolas"/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  <w:r>
                                      <w:t>-3</w:t>
                                    </w:r>
                                    <w:r>
                                      <w:t>测试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包含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&amp;</w:t>
                                    </w:r>
                                    <w:r>
                                      <w:t>的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命令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AF64EA" id="组合 13" o:spid="_x0000_s1035" style="position:absolute;left:0;text-align:left;margin-left:9.1pt;margin-top:6.9pt;width:396pt;height:310.2pt;z-index:251669504;mso-position-horizontal-relative:page;mso-position-vertical-relative:page" coordsize="50292,39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">
                      <v:shape id="图片 11" o:spid="_x0000_s1036" type="#_x0000_t75" style="position:absolute;width:50292;height:36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">
                        <v:imagedata r:id="rId17" o:title=""/>
                      </v:shape>
                      <v:shape id="文本框 12" o:spid="_x0000_s1037" type="#_x0000_t202" style="position:absolute;top:37414;width:5029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      <v:textbox style="mso-fit-shape-to-text:t" inset="0,0,0,0">
                          <w:txbxContent>
                            <w:p w14:paraId="4D3BDC89" w14:textId="20412D68" w:rsidR="001525AF" w:rsidRPr="0029571F" w:rsidRDefault="001525AF" w:rsidP="001525AF">
                              <w:pPr>
                                <w:pStyle w:val="ad"/>
                                <w:jc w:val="center"/>
                                <w:rPr>
                                  <w:rFonts w:ascii="Consolas" w:eastAsia="宋体" w:hAnsi="Consolas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-3</w:t>
                              </w:r>
                              <w:r>
                                <w:t>测试</w:t>
                              </w:r>
                              <w:r>
                                <w:rPr>
                                  <w:rFonts w:hint="eastAsia"/>
                                </w:rPr>
                                <w:t>包含</w:t>
                              </w:r>
                              <w:r>
                                <w:rPr>
                                  <w:rFonts w:hint="eastAsia"/>
                                </w:rPr>
                                <w:t>&amp;</w:t>
                              </w:r>
                              <w: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命令</w:t>
                              </w:r>
                            </w:p>
                          </w:txbxContent>
                        </v:textbox>
                      </v:shape>
                      <w10:wrap type="topAndBottom" anchorx="page" anchory="page"/>
                    </v:group>
                  </w:pict>
                </mc:Fallback>
              </mc:AlternateContent>
            </w:r>
            <w:r w:rsidR="001525AF" w:rsidRPr="003B38C2">
              <w:rPr>
                <w:rFonts w:hint="eastAsia"/>
              </w:rPr>
              <w:t>在命令含有“</w:t>
            </w:r>
            <w:r w:rsidRPr="003B38C2">
              <w:rPr>
                <w:rFonts w:hint="eastAsia"/>
              </w:rPr>
              <w:t>&amp;</w:t>
            </w:r>
            <w:r>
              <w:rPr>
                <w:rFonts w:hint="eastAsia"/>
              </w:rPr>
              <w:t>”时，父进程和子进程会同时运行，终端会输出“</w:t>
            </w:r>
            <w:r>
              <w:rPr>
                <w:rFonts w:hint="eastAsia"/>
              </w:rPr>
              <w:t>Parent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still</w:t>
            </w:r>
            <w:r>
              <w:t xml:space="preserve"> </w:t>
            </w:r>
            <w:r>
              <w:rPr>
                <w:rFonts w:hint="eastAsia"/>
              </w:rPr>
              <w:t>running</w:t>
            </w:r>
            <w:r>
              <w:rPr>
                <w:rFonts w:hint="eastAsia"/>
              </w:rPr>
              <w:t>”以提示。</w:t>
            </w:r>
          </w:p>
        </w:tc>
      </w:tr>
    </w:tbl>
    <w:p w14:paraId="5E05C985" w14:textId="64D6C576" w:rsidR="001525AF" w:rsidRDefault="003B38C2" w:rsidP="00552700">
      <w:pPr>
        <w:pStyle w:val="a5"/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测试一些错误情况：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52700" w14:paraId="2C397D3F" w14:textId="77777777" w:rsidTr="00F77DF4">
        <w:tc>
          <w:tcPr>
            <w:tcW w:w="8296" w:type="dxa"/>
          </w:tcPr>
          <w:p w14:paraId="6CA90BE0" w14:textId="341AFF61" w:rsidR="00552700" w:rsidRDefault="00552700" w:rsidP="00352E33">
            <w:pPr>
              <w:pStyle w:val="a5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通过</w:t>
            </w:r>
            <w:r>
              <w:rPr>
                <w:rFonts w:eastAsiaTheme="minorEastAsia" w:hint="eastAsia"/>
              </w:rPr>
              <w:t>execvp</w:t>
            </w:r>
            <w:r w:rsidR="00125629">
              <w:rPr>
                <w:rFonts w:eastAsiaTheme="minorEastAsia"/>
              </w:rPr>
              <w:t>()</w:t>
            </w:r>
            <w:r w:rsidR="00125629">
              <w:rPr>
                <w:rFonts w:eastAsiaTheme="minorEastAsia" w:hint="eastAsia"/>
              </w:rPr>
              <w:t>函数返回值</w:t>
            </w:r>
            <w:r>
              <w:rPr>
                <w:rFonts w:eastAsiaTheme="minorEastAsia" w:hint="eastAsia"/>
              </w:rPr>
              <w:t>以及特判识别了一些命令，也是正确的。</w:t>
            </w:r>
            <w:r>
              <w:rPr>
                <w:rFonts w:eastAsiaTheme="minorEastAsia"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316D3D9D" wp14:editId="015644C8">
                      <wp:simplePos x="0" y="0"/>
                      <wp:positionH relativeFrom="page">
                        <wp:posOffset>999490</wp:posOffset>
                      </wp:positionH>
                      <wp:positionV relativeFrom="page">
                        <wp:posOffset>52070</wp:posOffset>
                      </wp:positionV>
                      <wp:extent cx="2682240" cy="2164080"/>
                      <wp:effectExtent l="0" t="0" r="3810" b="7620"/>
                      <wp:wrapTopAndBottom/>
                      <wp:docPr id="16" name="组合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2240" cy="2164080"/>
                                <a:chOff x="0" y="0"/>
                                <a:chExt cx="2682240" cy="21640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图片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82240" cy="1912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" name="文本框 15"/>
                              <wps:cNvSpPr txBox="1"/>
                              <wps:spPr>
                                <a:xfrm>
                                  <a:off x="0" y="1965960"/>
                                  <a:ext cx="2682240" cy="198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234456" w14:textId="3C7F7ED0" w:rsidR="00552700" w:rsidRPr="00E02A85" w:rsidRDefault="00552700" w:rsidP="00552700">
                                    <w:pPr>
                                      <w:pStyle w:val="ad"/>
                                      <w:jc w:val="center"/>
                                      <w:rPr>
                                        <w:rFonts w:ascii="Consolas" w:eastAsia="宋体" w:hAnsi="Consolas"/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  <w:r>
                                      <w:t xml:space="preserve">-3 </w:t>
                                    </w:r>
                                    <w:r>
                                      <w:t>测试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错误命令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6D3D9D" id="组合 16" o:spid="_x0000_s1038" style="position:absolute;left:0;text-align:left;margin-left:78.7pt;margin-top:4.1pt;width:211.2pt;height:170.4pt;z-index:251674624;mso-position-horizontal-relative:page;mso-position-vertical-relative:page" coordsize="26822,2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">
                      <v:shape id="图片 14" o:spid="_x0000_s1039" type="#_x0000_t75" style="position:absolute;width:26822;height:19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">
                        <v:imagedata r:id="rId19" o:title=""/>
                      </v:shape>
                      <v:shape id="文本框 15" o:spid="_x0000_s1040" type="#_x0000_t202" style="position:absolute;top:19659;width:2682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      <v:textbox style="mso-fit-shape-to-text:t" inset="0,0,0,0">
                          <w:txbxContent>
                            <w:p w14:paraId="51234456" w14:textId="3C7F7ED0" w:rsidR="00552700" w:rsidRPr="00E02A85" w:rsidRDefault="00552700" w:rsidP="00552700">
                              <w:pPr>
                                <w:pStyle w:val="ad"/>
                                <w:jc w:val="center"/>
                                <w:rPr>
                                  <w:rFonts w:ascii="Consolas" w:eastAsia="宋体" w:hAnsi="Consolas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 xml:space="preserve">-3 </w:t>
                              </w:r>
                              <w:r>
                                <w:t>测试</w:t>
                              </w:r>
                              <w:r>
                                <w:rPr>
                                  <w:rFonts w:hint="eastAsia"/>
                                </w:rPr>
                                <w:t>错误命令</w:t>
                              </w:r>
                            </w:p>
                          </w:txbxContent>
                        </v:textbox>
                      </v:shape>
                      <w10:wrap type="topAndBottom" anchorx="page" anchory="page"/>
                    </v:group>
                  </w:pict>
                </mc:Fallback>
              </mc:AlternateContent>
            </w:r>
          </w:p>
        </w:tc>
      </w:tr>
    </w:tbl>
    <w:p w14:paraId="1E623668" w14:textId="630303FC" w:rsidR="00552700" w:rsidRDefault="00125629" w:rsidP="00125629">
      <w:pPr>
        <w:pStyle w:val="1"/>
        <w:numPr>
          <w:ilvl w:val="0"/>
          <w:numId w:val="16"/>
        </w:numPr>
      </w:pPr>
      <w:bookmarkStart w:id="3" w:name="_Toc116675633"/>
      <w:r>
        <w:rPr>
          <w:rFonts w:hint="eastAsia"/>
        </w:rPr>
        <w:lastRenderedPageBreak/>
        <w:t>问题分析和解决</w:t>
      </w:r>
      <w:bookmarkEnd w:id="3"/>
    </w:p>
    <w:p w14:paraId="41728FCA" w14:textId="12E1C05B" w:rsidR="00125629" w:rsidRDefault="00125629" w:rsidP="000F619F">
      <w:pPr>
        <w:ind w:firstLine="360"/>
      </w:pPr>
      <w:r>
        <w:rPr>
          <w:rFonts w:hint="eastAsia"/>
        </w:rPr>
        <w:t>在测试中遇到过一个问题，复现如下：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25629" w14:paraId="36E6B72D" w14:textId="77777777" w:rsidTr="00F77DF4">
        <w:tc>
          <w:tcPr>
            <w:tcW w:w="8296" w:type="dxa"/>
          </w:tcPr>
          <w:p w14:paraId="2E92201D" w14:textId="1AA4B05A" w:rsidR="00125629" w:rsidRDefault="000F619F" w:rsidP="0012562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B0E3E98" wp14:editId="65996633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2272030</wp:posOffset>
                      </wp:positionV>
                      <wp:extent cx="4960620" cy="635"/>
                      <wp:effectExtent l="0" t="0" r="0" b="0"/>
                      <wp:wrapTopAndBottom/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062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23C2D5" w14:textId="35FABC38" w:rsidR="000F619F" w:rsidRPr="004D104B" w:rsidRDefault="000F619F" w:rsidP="000F619F">
                                  <w:pPr>
                                    <w:pStyle w:val="ad"/>
                                    <w:jc w:val="center"/>
                                    <w:rPr>
                                      <w:rFonts w:ascii="Consolas" w:eastAsia="宋体" w:hAnsi="Consolas"/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>
                                    <w:t>-1</w:t>
                                  </w:r>
                                  <w:r>
                                    <w:t>一个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可疑的错误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0E3E98" id="文本框 18" o:spid="_x0000_s1041" type="#_x0000_t202" style="position:absolute;left:0;text-align:left;margin-left:3.1pt;margin-top:178.9pt;width:390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" stroked="f">
                      <v:textbox style="mso-fit-shape-to-text:t" inset="0,0,0,0">
                        <w:txbxContent>
                          <w:p w14:paraId="6A23C2D5" w14:textId="35FABC38" w:rsidR="000F619F" w:rsidRPr="004D104B" w:rsidRDefault="000F619F" w:rsidP="000F619F">
                            <w:pPr>
                              <w:pStyle w:val="ad"/>
                              <w:jc w:val="center"/>
                              <w:rPr>
                                <w:rFonts w:ascii="Consolas" w:eastAsia="宋体" w:hAnsi="Consolas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-1</w:t>
                            </w:r>
                            <w:r>
                              <w:t>一个</w:t>
                            </w:r>
                            <w:r>
                              <w:rPr>
                                <w:rFonts w:hint="eastAsia"/>
                              </w:rPr>
                              <w:t>可疑的错误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FCB315D" wp14:editId="48F29F8D">
                  <wp:simplePos x="0" y="0"/>
                  <wp:positionH relativeFrom="page">
                    <wp:posOffset>104775</wp:posOffset>
                  </wp:positionH>
                  <wp:positionV relativeFrom="page">
                    <wp:posOffset>50800</wp:posOffset>
                  </wp:positionV>
                  <wp:extent cx="4961050" cy="2164268"/>
                  <wp:effectExtent l="0" t="0" r="0" b="7620"/>
                  <wp:wrapTopAndBottom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050" cy="216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99D1781" w14:textId="2BD1F4E2" w:rsidR="00125629" w:rsidRDefault="000F619F" w:rsidP="000F619F">
      <w:pPr>
        <w:ind w:firstLine="420"/>
      </w:pPr>
      <w:r>
        <w:rPr>
          <w:rFonts w:hint="eastAsia"/>
        </w:rPr>
        <w:t>从图中可以看出，在父、子进程同步运行时，出现了输出顺序混乱的情况。初步分析可以得知，在执行含有“</w:t>
      </w:r>
      <w:r>
        <w:rPr>
          <w:rFonts w:hint="eastAsia"/>
        </w:rPr>
        <w:t>&amp;</w:t>
      </w:r>
      <w:r>
        <w:rPr>
          <w:rFonts w:hint="eastAsia"/>
        </w:rPr>
        <w:t>”的命令时，可能是由于父、子进程的先后执行顺序导致输出乱序。由于多次实验结果均会产生如上情况，经查阅资料发现父、子进程执行顺序不定，我对此产生了怀疑。</w:t>
      </w:r>
    </w:p>
    <w:p w14:paraId="30AC4743" w14:textId="4106B107" w:rsidR="000F619F" w:rsidRDefault="000F619F" w:rsidP="00125629">
      <w:r>
        <w:rPr>
          <w:rFonts w:hint="eastAsia"/>
        </w:rPr>
        <w:t>再分析得知，每次运行含“</w:t>
      </w:r>
      <w:r>
        <w:rPr>
          <w:rFonts w:hint="eastAsia"/>
        </w:rPr>
        <w:t>&amp;</w:t>
      </w:r>
      <w:r>
        <w:rPr>
          <w:rFonts w:hint="eastAsia"/>
        </w:rPr>
        <w:t>”指令时，程序给出的运行流程如下：原（父）进程接收命令、父进程运行、父进程进入第二次循环（等待接收命令）、子进程运行。原来是由于在父进程进入下一轮命令前，子进程尚未执行上一条命令，才导致了如上问题。</w:t>
      </w:r>
    </w:p>
    <w:p w14:paraId="38C23721" w14:textId="2DF74390" w:rsidR="000F619F" w:rsidRDefault="000F619F" w:rsidP="000F619F">
      <w:pPr>
        <w:ind w:firstLine="420"/>
      </w:pPr>
      <w:r>
        <w:rPr>
          <w:rFonts w:hint="eastAsia"/>
        </w:rPr>
        <w:t>因此，我在新一轮循环的开始，添加了</w:t>
      </w:r>
      <w:r>
        <w:rPr>
          <w:rFonts w:hint="eastAsia"/>
        </w:rPr>
        <w:t>wait</w:t>
      </w:r>
      <w:r>
        <w:t>(NULL);</w:t>
      </w:r>
      <w:r>
        <w:rPr>
          <w:rFonts w:hint="eastAsia"/>
        </w:rPr>
        <w:t>语句，以此来优先等待尚未运行的子进程（如果有），完美解决了如上问题。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F619F" w14:paraId="70A69FCD" w14:textId="77777777" w:rsidTr="00F77DF4">
        <w:tc>
          <w:tcPr>
            <w:tcW w:w="8296" w:type="dxa"/>
          </w:tcPr>
          <w:p w14:paraId="3C42FB11" w14:textId="03778D0A" w:rsidR="000F619F" w:rsidRDefault="000F619F" w:rsidP="000F619F"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1C6A7481" wp14:editId="08A6942E">
                      <wp:simplePos x="0" y="0"/>
                      <wp:positionH relativeFrom="page">
                        <wp:posOffset>335280</wp:posOffset>
                      </wp:positionH>
                      <wp:positionV relativeFrom="page">
                        <wp:posOffset>83820</wp:posOffset>
                      </wp:positionV>
                      <wp:extent cx="4297680" cy="1737360"/>
                      <wp:effectExtent l="0" t="0" r="7620" b="0"/>
                      <wp:wrapTopAndBottom/>
                      <wp:docPr id="21" name="组合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97680" cy="1737360"/>
                                <a:chOff x="0" y="0"/>
                                <a:chExt cx="4297680" cy="17373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图片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97680" cy="1480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0" y="1539240"/>
                                  <a:ext cx="4297680" cy="198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064677" w14:textId="402E8CFA" w:rsidR="000F619F" w:rsidRPr="00033D78" w:rsidRDefault="000F619F" w:rsidP="000F619F">
                                    <w:pPr>
                                      <w:pStyle w:val="ad"/>
                                      <w:jc w:val="center"/>
                                      <w:rPr>
                                        <w:rFonts w:ascii="Consolas" w:eastAsia="宋体" w:hAnsi="Consolas"/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4</w:t>
                                    </w:r>
                                    <w:r>
                                      <w:t xml:space="preserve">-2 </w:t>
                                    </w:r>
                                    <w:r>
                                      <w:t>修改后的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部分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6A7481" id="组合 21" o:spid="_x0000_s1042" style="position:absolute;left:0;text-align:left;margin-left:26.4pt;margin-top:6.6pt;width:338.4pt;height:136.8pt;z-index:251683840;mso-position-horizontal-relative:page;mso-position-vertical-relative:page" coordsize="42976,17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">
                      <v:shape id="图片 19" o:spid="_x0000_s1043" type="#_x0000_t75" style="position:absolute;width:42976;height:14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">
                        <v:imagedata r:id="rId22" o:title=""/>
                      </v:shape>
                      <v:shape id="文本框 20" o:spid="_x0000_s1044" type="#_x0000_t202" style="position:absolute;top:15392;width:42976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      <v:textbox style="mso-fit-shape-to-text:t" inset="0,0,0,0">
                          <w:txbxContent>
                            <w:p w14:paraId="4C064677" w14:textId="402E8CFA" w:rsidR="000F619F" w:rsidRPr="00033D78" w:rsidRDefault="000F619F" w:rsidP="000F619F">
                              <w:pPr>
                                <w:pStyle w:val="ad"/>
                                <w:jc w:val="center"/>
                                <w:rPr>
                                  <w:rFonts w:ascii="Consolas" w:eastAsia="宋体" w:hAnsi="Consolas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 xml:space="preserve">-2 </w:t>
                              </w:r>
                              <w:r>
                                <w:t>修改后的</w:t>
                              </w:r>
                              <w:r>
                                <w:rPr>
                                  <w:rFonts w:hint="eastAsia"/>
                                </w:rPr>
                                <w:t>部分</w:t>
                              </w:r>
                            </w:p>
                          </w:txbxContent>
                        </v:textbox>
                      </v:shape>
                      <w10:wrap type="topAndBottom" anchorx="page" anchory="page"/>
                    </v:group>
                  </w:pict>
                </mc:Fallback>
              </mc:AlternateContent>
            </w:r>
          </w:p>
        </w:tc>
      </w:tr>
    </w:tbl>
    <w:p w14:paraId="744A3CE5" w14:textId="1E86CAA1" w:rsidR="00662103" w:rsidRDefault="00662103" w:rsidP="00662103"/>
    <w:p w14:paraId="34183A9C" w14:textId="77777777" w:rsidR="00662103" w:rsidRDefault="00662103">
      <w:pPr>
        <w:jc w:val="left"/>
      </w:pPr>
      <w:r>
        <w:br w:type="page"/>
      </w:r>
    </w:p>
    <w:p w14:paraId="2EBD3575" w14:textId="6438512E" w:rsidR="00AB063B" w:rsidRDefault="00AB063B" w:rsidP="00AB063B">
      <w:pPr>
        <w:pStyle w:val="1"/>
        <w:numPr>
          <w:ilvl w:val="0"/>
          <w:numId w:val="16"/>
        </w:numPr>
      </w:pPr>
      <w:bookmarkStart w:id="4" w:name="_Toc116675634"/>
      <w:r>
        <w:rPr>
          <w:rFonts w:hint="eastAsia"/>
        </w:rPr>
        <w:lastRenderedPageBreak/>
        <w:t>总结与建议</w:t>
      </w:r>
      <w:bookmarkEnd w:id="4"/>
    </w:p>
    <w:p w14:paraId="2317D44D" w14:textId="7A00BC12" w:rsidR="00AB063B" w:rsidRDefault="00AB063B" w:rsidP="00AB063B">
      <w:pPr>
        <w:ind w:firstLine="360"/>
      </w:pPr>
      <w:r>
        <w:rPr>
          <w:rFonts w:hint="eastAsia"/>
        </w:rPr>
        <w:t>这次实验极大地锻炼我自己解决问题的能力。从简单的</w:t>
      </w:r>
      <w:r>
        <w:rPr>
          <w:rFonts w:hint="eastAsia"/>
        </w:rPr>
        <w:t>fork</w:t>
      </w:r>
      <w:r>
        <w:t>()</w:t>
      </w:r>
      <w:r>
        <w:rPr>
          <w:rFonts w:hint="eastAsia"/>
        </w:rPr>
        <w:t>函数调用开始，到进程控制的相关概念、</w:t>
      </w:r>
      <w:r>
        <w:rPr>
          <w:rFonts w:hint="eastAsia"/>
        </w:rPr>
        <w:t>wait</w:t>
      </w:r>
      <w:r>
        <w:t>()</w:t>
      </w:r>
      <w:r>
        <w:rPr>
          <w:rFonts w:hint="eastAsia"/>
        </w:rPr>
        <w:t>函数的必要性等等，都是我在自己的探索过程中加深了印象。同时我也学习了一些</w:t>
      </w:r>
      <w:r>
        <w:rPr>
          <w:rFonts w:hint="eastAsia"/>
        </w:rPr>
        <w:t>github</w:t>
      </w:r>
      <w:r>
        <w:rPr>
          <w:rFonts w:hint="eastAsia"/>
        </w:rPr>
        <w:t>相关知识，并且把自己的项目上传到了</w:t>
      </w:r>
      <w:hyperlink r:id="rId23" w:history="1">
        <w:r w:rsidRPr="00942A1E">
          <w:rPr>
            <w:rStyle w:val="ab"/>
            <w:rFonts w:hint="eastAsia"/>
          </w:rPr>
          <w:t>github</w:t>
        </w:r>
      </w:hyperlink>
      <w:r>
        <w:rPr>
          <w:rFonts w:hint="eastAsia"/>
        </w:rPr>
        <w:t>中。</w:t>
      </w:r>
    </w:p>
    <w:p w14:paraId="0F542CC5" w14:textId="653F8182" w:rsidR="00AB063B" w:rsidRPr="00AB063B" w:rsidRDefault="00C95510" w:rsidP="00AB063B">
      <w:pPr>
        <w:ind w:firstLine="360"/>
      </w:pPr>
      <w:r>
        <w:rPr>
          <w:rFonts w:hint="eastAsia"/>
        </w:rPr>
        <w:t>本次实验的实践性很强，让我明白了学习光靠理论是远远不够的，一定要动手和“折腾”才能弄明白一些东西，希望在后续的实验也能继续努力。</w:t>
      </w:r>
    </w:p>
    <w:p w14:paraId="01E7C7B5" w14:textId="5F7F7233" w:rsidR="000F619F" w:rsidRPr="007D49AE" w:rsidRDefault="00662103" w:rsidP="007D49AE">
      <w:pPr>
        <w:pStyle w:val="1"/>
        <w:numPr>
          <w:ilvl w:val="0"/>
          <w:numId w:val="16"/>
        </w:numPr>
      </w:pPr>
      <w:bookmarkStart w:id="5" w:name="_Toc116675635"/>
      <w:r w:rsidRPr="007D49AE">
        <w:t>参考</w:t>
      </w:r>
      <w:r w:rsidRPr="007D49AE">
        <w:rPr>
          <w:rFonts w:hint="eastAsia"/>
        </w:rPr>
        <w:t>材料</w:t>
      </w:r>
      <w:bookmarkEnd w:id="5"/>
    </w:p>
    <w:p w14:paraId="680553AB" w14:textId="7AA8FAF4" w:rsidR="00B8356D" w:rsidRPr="00B8356D" w:rsidRDefault="00B8356D" w:rsidP="00B8356D">
      <w:r>
        <w:rPr>
          <w:rFonts w:hint="eastAsia"/>
        </w:rPr>
        <w:t>主要参考了</w:t>
      </w:r>
      <w:r>
        <w:rPr>
          <w:rFonts w:hint="eastAsia"/>
        </w:rPr>
        <w:t>Linux</w:t>
      </w:r>
      <w:r>
        <w:rPr>
          <w:rFonts w:hint="eastAsia"/>
        </w:rPr>
        <w:t>进程相关的函数及其调用方法</w:t>
      </w:r>
    </w:p>
    <w:p w14:paraId="59B8D080" w14:textId="0E94C7C2" w:rsidR="007449C0" w:rsidRDefault="00D96D22" w:rsidP="007449C0">
      <w:hyperlink r:id="rId24" w:history="1">
        <w:r w:rsidR="007449C0" w:rsidRPr="007449C0">
          <w:rPr>
            <w:rStyle w:val="ab"/>
          </w:rPr>
          <w:t>Linux</w:t>
        </w:r>
        <w:r w:rsidR="007449C0" w:rsidRPr="007449C0">
          <w:rPr>
            <w:rStyle w:val="ab"/>
            <w:rFonts w:hint="eastAsia"/>
          </w:rPr>
          <w:t>进程控制</w:t>
        </w:r>
      </w:hyperlink>
    </w:p>
    <w:p w14:paraId="7CC00C27" w14:textId="6939E334" w:rsidR="00B8356D" w:rsidRDefault="00B8356D" w:rsidP="007449C0">
      <w:r w:rsidRPr="00B8356D">
        <w:t>https://blog.csdn.net/X_Mrjw/article/details/110399885</w:t>
      </w:r>
    </w:p>
    <w:p w14:paraId="5E89674B" w14:textId="6CCE2E02" w:rsidR="007449C0" w:rsidRDefault="00D96D22" w:rsidP="007449C0">
      <w:hyperlink r:id="rId25" w:history="1">
        <w:r w:rsidR="007449C0" w:rsidRPr="007449C0">
          <w:rPr>
            <w:rStyle w:val="ab"/>
          </w:rPr>
          <w:t>fork()</w:t>
        </w:r>
        <w:r w:rsidR="007449C0" w:rsidRPr="007449C0">
          <w:rPr>
            <w:rStyle w:val="ab"/>
          </w:rPr>
          <w:t>函数</w:t>
        </w:r>
      </w:hyperlink>
    </w:p>
    <w:p w14:paraId="3CC8070D" w14:textId="6C7B492E" w:rsidR="00B8356D" w:rsidRDefault="00B8356D" w:rsidP="007449C0">
      <w:r w:rsidRPr="00B8356D">
        <w:t>https://en.wikipedia.org/wiki/Fork_(system_call)</w:t>
      </w:r>
    </w:p>
    <w:p w14:paraId="088C3E83" w14:textId="50B35AB4" w:rsidR="007449C0" w:rsidRDefault="00D96D22" w:rsidP="007449C0">
      <w:hyperlink r:id="rId26" w:history="1">
        <w:r w:rsidR="007449C0" w:rsidRPr="007449C0">
          <w:rPr>
            <w:rStyle w:val="ab"/>
          </w:rPr>
          <w:t>execvp()</w:t>
        </w:r>
        <w:r w:rsidR="007449C0" w:rsidRPr="007449C0">
          <w:rPr>
            <w:rStyle w:val="ab"/>
          </w:rPr>
          <w:t>函数</w:t>
        </w:r>
      </w:hyperlink>
    </w:p>
    <w:p w14:paraId="0BAB81F0" w14:textId="132024D5" w:rsidR="00B8356D" w:rsidRPr="007449C0" w:rsidRDefault="00B8356D" w:rsidP="007449C0">
      <w:r w:rsidRPr="00B8356D">
        <w:t>https://www.digitalocean.com/community/tutorials/execvp-function-c-plus-plus</w:t>
      </w:r>
    </w:p>
    <w:sectPr w:rsidR="00B8356D" w:rsidRPr="00744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59538" w14:textId="77777777" w:rsidR="00D96D22" w:rsidRDefault="00D96D22" w:rsidP="0043096A">
      <w:r>
        <w:separator/>
      </w:r>
    </w:p>
  </w:endnote>
  <w:endnote w:type="continuationSeparator" w:id="0">
    <w:p w14:paraId="5238D7EE" w14:textId="77777777" w:rsidR="00D96D22" w:rsidRDefault="00D96D22" w:rsidP="00430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2A034" w14:textId="77777777" w:rsidR="00D96D22" w:rsidRDefault="00D96D22" w:rsidP="0043096A">
      <w:r>
        <w:separator/>
      </w:r>
    </w:p>
  </w:footnote>
  <w:footnote w:type="continuationSeparator" w:id="0">
    <w:p w14:paraId="234C62D1" w14:textId="77777777" w:rsidR="00D96D22" w:rsidRDefault="00D96D22" w:rsidP="00430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7158"/>
    <w:multiLevelType w:val="hybridMultilevel"/>
    <w:tmpl w:val="46D23A32"/>
    <w:lvl w:ilvl="0" w:tplc="91C26BC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1D17EB"/>
    <w:multiLevelType w:val="multilevel"/>
    <w:tmpl w:val="B91E3E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0202A2F"/>
    <w:multiLevelType w:val="hybridMultilevel"/>
    <w:tmpl w:val="8CF64C80"/>
    <w:lvl w:ilvl="0" w:tplc="7DB4F8B2">
      <w:start w:val="1"/>
      <w:numFmt w:val="decimal"/>
      <w:pStyle w:val="a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F0053B3"/>
    <w:multiLevelType w:val="multilevel"/>
    <w:tmpl w:val="AD3E9ED4"/>
    <w:lvl w:ilvl="0">
      <w:start w:val="1"/>
      <w:numFmt w:val="decimalZero"/>
      <w:pStyle w:val="a0"/>
      <w:suff w:val="nothing"/>
      <w:lvlText w:val="%1:"/>
      <w:lvlJc w:val="right"/>
      <w:pPr>
        <w:ind w:left="0" w:firstLine="39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27" w:hanging="420"/>
      </w:pPr>
    </w:lvl>
    <w:lvl w:ilvl="2">
      <w:start w:val="1"/>
      <w:numFmt w:val="lowerRoman"/>
      <w:lvlText w:val="%3."/>
      <w:lvlJc w:val="right"/>
      <w:pPr>
        <w:ind w:left="2247" w:hanging="420"/>
      </w:pPr>
    </w:lvl>
    <w:lvl w:ilvl="3">
      <w:start w:val="1"/>
      <w:numFmt w:val="decimal"/>
      <w:lvlText w:val="%4."/>
      <w:lvlJc w:val="left"/>
      <w:pPr>
        <w:ind w:left="2667" w:hanging="420"/>
      </w:pPr>
    </w:lvl>
    <w:lvl w:ilvl="4">
      <w:start w:val="1"/>
      <w:numFmt w:val="lowerLetter"/>
      <w:lvlText w:val="%5)"/>
      <w:lvlJc w:val="left"/>
      <w:pPr>
        <w:ind w:left="3087" w:hanging="420"/>
      </w:pPr>
    </w:lvl>
    <w:lvl w:ilvl="5">
      <w:start w:val="1"/>
      <w:numFmt w:val="lowerRoman"/>
      <w:lvlText w:val="%6."/>
      <w:lvlJc w:val="right"/>
      <w:pPr>
        <w:ind w:left="3507" w:hanging="420"/>
      </w:pPr>
    </w:lvl>
    <w:lvl w:ilvl="6">
      <w:start w:val="1"/>
      <w:numFmt w:val="decimal"/>
      <w:lvlText w:val="%7."/>
      <w:lvlJc w:val="left"/>
      <w:pPr>
        <w:ind w:left="3927" w:hanging="420"/>
      </w:pPr>
    </w:lvl>
    <w:lvl w:ilvl="7">
      <w:start w:val="1"/>
      <w:numFmt w:val="lowerLetter"/>
      <w:lvlText w:val="%8)"/>
      <w:lvlJc w:val="left"/>
      <w:pPr>
        <w:ind w:left="4347" w:hanging="420"/>
      </w:pPr>
    </w:lvl>
    <w:lvl w:ilvl="8">
      <w:start w:val="1"/>
      <w:numFmt w:val="lowerRoman"/>
      <w:lvlText w:val="%9."/>
      <w:lvlJc w:val="right"/>
      <w:pPr>
        <w:ind w:left="4767" w:hanging="420"/>
      </w:pPr>
    </w:lvl>
  </w:abstractNum>
  <w:num w:numId="1" w16cid:durableId="2118792718">
    <w:abstractNumId w:val="3"/>
  </w:num>
  <w:num w:numId="2" w16cid:durableId="862672116">
    <w:abstractNumId w:val="3"/>
  </w:num>
  <w:num w:numId="3" w16cid:durableId="806748363">
    <w:abstractNumId w:val="0"/>
  </w:num>
  <w:num w:numId="4" w16cid:durableId="1352412064">
    <w:abstractNumId w:val="2"/>
  </w:num>
  <w:num w:numId="5" w16cid:durableId="1767922331">
    <w:abstractNumId w:val="0"/>
  </w:num>
  <w:num w:numId="6" w16cid:durableId="204291533">
    <w:abstractNumId w:val="3"/>
  </w:num>
  <w:num w:numId="7" w16cid:durableId="220025664">
    <w:abstractNumId w:val="2"/>
  </w:num>
  <w:num w:numId="8" w16cid:durableId="2011637830">
    <w:abstractNumId w:val="3"/>
  </w:num>
  <w:num w:numId="9" w16cid:durableId="586957932">
    <w:abstractNumId w:val="2"/>
  </w:num>
  <w:num w:numId="10" w16cid:durableId="1597445550">
    <w:abstractNumId w:val="2"/>
  </w:num>
  <w:num w:numId="11" w16cid:durableId="1727992637">
    <w:abstractNumId w:val="2"/>
  </w:num>
  <w:num w:numId="12" w16cid:durableId="1786149068">
    <w:abstractNumId w:val="2"/>
  </w:num>
  <w:num w:numId="13" w16cid:durableId="804931046">
    <w:abstractNumId w:val="3"/>
  </w:num>
  <w:num w:numId="14" w16cid:durableId="1816725547">
    <w:abstractNumId w:val="2"/>
  </w:num>
  <w:num w:numId="15" w16cid:durableId="1830055611">
    <w:abstractNumId w:val="2"/>
  </w:num>
  <w:num w:numId="16" w16cid:durableId="1223249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40"/>
    <w:rsid w:val="000F619F"/>
    <w:rsid w:val="00111B0B"/>
    <w:rsid w:val="00125629"/>
    <w:rsid w:val="001525AF"/>
    <w:rsid w:val="001A5A40"/>
    <w:rsid w:val="001C5735"/>
    <w:rsid w:val="0023699D"/>
    <w:rsid w:val="002751E5"/>
    <w:rsid w:val="002B0AF9"/>
    <w:rsid w:val="00352E33"/>
    <w:rsid w:val="00365F26"/>
    <w:rsid w:val="003B38C2"/>
    <w:rsid w:val="003E2868"/>
    <w:rsid w:val="00414510"/>
    <w:rsid w:val="0043096A"/>
    <w:rsid w:val="0045685B"/>
    <w:rsid w:val="004932CC"/>
    <w:rsid w:val="00552700"/>
    <w:rsid w:val="00576D79"/>
    <w:rsid w:val="00595E6D"/>
    <w:rsid w:val="005E1861"/>
    <w:rsid w:val="00662103"/>
    <w:rsid w:val="00683673"/>
    <w:rsid w:val="00693F58"/>
    <w:rsid w:val="006B43FA"/>
    <w:rsid w:val="006D33E5"/>
    <w:rsid w:val="00737781"/>
    <w:rsid w:val="007449C0"/>
    <w:rsid w:val="0078314F"/>
    <w:rsid w:val="00786FB5"/>
    <w:rsid w:val="007D49AE"/>
    <w:rsid w:val="0082432D"/>
    <w:rsid w:val="0085640C"/>
    <w:rsid w:val="008B2728"/>
    <w:rsid w:val="008C4C51"/>
    <w:rsid w:val="008E0513"/>
    <w:rsid w:val="008F5F8A"/>
    <w:rsid w:val="00942A1E"/>
    <w:rsid w:val="009A1B34"/>
    <w:rsid w:val="00A937EF"/>
    <w:rsid w:val="00AB063B"/>
    <w:rsid w:val="00B501C8"/>
    <w:rsid w:val="00B8356D"/>
    <w:rsid w:val="00C95510"/>
    <w:rsid w:val="00CB1B61"/>
    <w:rsid w:val="00D17EF5"/>
    <w:rsid w:val="00D96D22"/>
    <w:rsid w:val="00EA016D"/>
    <w:rsid w:val="00EB4DE1"/>
    <w:rsid w:val="00F14DC3"/>
    <w:rsid w:val="00F572A7"/>
    <w:rsid w:val="00F64184"/>
    <w:rsid w:val="00F77DF4"/>
    <w:rsid w:val="00F8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909CC"/>
  <w15:chartTrackingRefBased/>
  <w15:docId w15:val="{0BFBEDDB-E948-4D76-A95D-2E53F619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宋体" w:hAnsi="Consolas" w:cstheme="minorBidi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uiPriority w:val="1"/>
    <w:qFormat/>
    <w:rsid w:val="00F86861"/>
    <w:pPr>
      <w:jc w:val="both"/>
    </w:pPr>
  </w:style>
  <w:style w:type="paragraph" w:styleId="1">
    <w:name w:val="heading 1"/>
    <w:aliases w:val="标题01"/>
    <w:basedOn w:val="a1"/>
    <w:next w:val="a1"/>
    <w:link w:val="10"/>
    <w:qFormat/>
    <w:rsid w:val="00F8686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color w:val="auto"/>
      <w:kern w:val="44"/>
      <w:sz w:val="36"/>
      <w:szCs w:val="44"/>
    </w:rPr>
  </w:style>
  <w:style w:type="paragraph" w:styleId="2">
    <w:name w:val="heading 2"/>
    <w:aliases w:val="标题 02"/>
    <w:basedOn w:val="a1"/>
    <w:next w:val="a1"/>
    <w:link w:val="20"/>
    <w:qFormat/>
    <w:rsid w:val="00F8686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F868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正文算法"/>
    <w:basedOn w:val="a1"/>
    <w:qFormat/>
    <w:rsid w:val="00F86861"/>
    <w:pPr>
      <w:numPr>
        <w:numId w:val="13"/>
      </w:numPr>
      <w:kinsoku w:val="0"/>
      <w:overflowPunct w:val="0"/>
      <w:autoSpaceDE w:val="0"/>
      <w:autoSpaceDN w:val="0"/>
      <w:adjustRightInd w:val="0"/>
      <w:snapToGrid w:val="0"/>
      <w:spacing w:line="320" w:lineRule="exact"/>
      <w:jc w:val="left"/>
    </w:pPr>
    <w:rPr>
      <w:rFonts w:eastAsia="楷体_GB2312" w:cs="Courier New"/>
      <w:sz w:val="20"/>
    </w:rPr>
  </w:style>
  <w:style w:type="paragraph" w:customStyle="1" w:styleId="a5">
    <w:name w:val="正文一般"/>
    <w:link w:val="Char"/>
    <w:qFormat/>
    <w:rsid w:val="00F86861"/>
    <w:pPr>
      <w:widowControl w:val="0"/>
      <w:spacing w:line="480" w:lineRule="exact"/>
      <w:ind w:firstLineChars="200" w:firstLine="200"/>
      <w:jc w:val="both"/>
    </w:pPr>
  </w:style>
  <w:style w:type="character" w:customStyle="1" w:styleId="Char">
    <w:name w:val="正文一般 Char"/>
    <w:link w:val="a5"/>
    <w:rsid w:val="00F86861"/>
  </w:style>
  <w:style w:type="character" w:customStyle="1" w:styleId="10">
    <w:name w:val="标题 1 字符"/>
    <w:aliases w:val="标题01 字符"/>
    <w:basedOn w:val="a2"/>
    <w:link w:val="1"/>
    <w:rsid w:val="00F86861"/>
    <w:rPr>
      <w:rFonts w:asciiTheme="minorHAnsi" w:eastAsiaTheme="minorEastAsia" w:hAnsiTheme="minorHAnsi"/>
      <w:b/>
      <w:bCs/>
      <w:color w:val="auto"/>
      <w:kern w:val="44"/>
      <w:sz w:val="36"/>
      <w:szCs w:val="44"/>
    </w:rPr>
  </w:style>
  <w:style w:type="paragraph" w:customStyle="1" w:styleId="a">
    <w:name w:val="分点"/>
    <w:basedOn w:val="a5"/>
    <w:qFormat/>
    <w:rsid w:val="00F14DC3"/>
    <w:pPr>
      <w:numPr>
        <w:numId w:val="15"/>
      </w:numPr>
      <w:ind w:firstLineChars="0" w:firstLine="0"/>
      <w:jc w:val="left"/>
    </w:pPr>
  </w:style>
  <w:style w:type="character" w:customStyle="1" w:styleId="20">
    <w:name w:val="标题 2 字符"/>
    <w:aliases w:val="标题 02 字符"/>
    <w:basedOn w:val="a2"/>
    <w:link w:val="2"/>
    <w:rsid w:val="00F86861"/>
    <w:rPr>
      <w:rFonts w:asciiTheme="majorHAnsi" w:eastAsia="黑体" w:hAnsiTheme="majorHAnsi" w:cstheme="majorBidi"/>
      <w:b/>
      <w:bCs/>
      <w:sz w:val="30"/>
      <w:szCs w:val="32"/>
    </w:rPr>
  </w:style>
  <w:style w:type="paragraph" w:customStyle="1" w:styleId="31">
    <w:name w:val="标题3"/>
    <w:basedOn w:val="3"/>
    <w:qFormat/>
    <w:rsid w:val="00F86861"/>
    <w:rPr>
      <w:b w:val="0"/>
      <w:bCs w:val="0"/>
      <w:sz w:val="30"/>
    </w:rPr>
  </w:style>
  <w:style w:type="character" w:customStyle="1" w:styleId="30">
    <w:name w:val="标题 3 字符"/>
    <w:basedOn w:val="a2"/>
    <w:link w:val="3"/>
    <w:uiPriority w:val="9"/>
    <w:semiHidden/>
    <w:rsid w:val="00F86861"/>
    <w:rPr>
      <w:b/>
      <w:bCs/>
      <w:sz w:val="32"/>
      <w:szCs w:val="32"/>
    </w:rPr>
  </w:style>
  <w:style w:type="paragraph" w:customStyle="1" w:styleId="03">
    <w:name w:val="标题03"/>
    <w:basedOn w:val="a5"/>
    <w:qFormat/>
    <w:rsid w:val="00F86861"/>
    <w:pPr>
      <w:ind w:firstLineChars="0" w:firstLine="0"/>
      <w:jc w:val="left"/>
    </w:pPr>
    <w:rPr>
      <w:b/>
      <w:bCs/>
    </w:rPr>
  </w:style>
  <w:style w:type="paragraph" w:styleId="a6">
    <w:name w:val="header"/>
    <w:basedOn w:val="a1"/>
    <w:link w:val="a7"/>
    <w:uiPriority w:val="99"/>
    <w:unhideWhenUsed/>
    <w:rsid w:val="00F86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2"/>
    <w:link w:val="a6"/>
    <w:uiPriority w:val="99"/>
    <w:rsid w:val="00F86861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F86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F86861"/>
    <w:rPr>
      <w:sz w:val="18"/>
      <w:szCs w:val="18"/>
    </w:rPr>
  </w:style>
  <w:style w:type="character" w:customStyle="1" w:styleId="11">
    <w:name w:val="封面1"/>
    <w:uiPriority w:val="1"/>
    <w:qFormat/>
    <w:rsid w:val="00F86861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1">
    <w:name w:val="封面2"/>
    <w:uiPriority w:val="1"/>
    <w:rsid w:val="00F86861"/>
    <w:rPr>
      <w:b/>
      <w:spacing w:val="60"/>
      <w:sz w:val="44"/>
    </w:rPr>
  </w:style>
  <w:style w:type="character" w:customStyle="1" w:styleId="-">
    <w:name w:val="封面-论文英文题目"/>
    <w:uiPriority w:val="1"/>
    <w:rsid w:val="00F86861"/>
    <w:rPr>
      <w:rFonts w:ascii="Times New Roman" w:eastAsia="宋体" w:hAnsi="Times New Roman"/>
      <w:sz w:val="36"/>
    </w:rPr>
  </w:style>
  <w:style w:type="character" w:customStyle="1" w:styleId="-0">
    <w:name w:val="封面-导师"/>
    <w:uiPriority w:val="1"/>
    <w:qFormat/>
    <w:rsid w:val="00F86861"/>
    <w:rPr>
      <w:rFonts w:ascii="Times New Roman" w:eastAsia="宋体" w:hAnsi="Times New Roman"/>
      <w:sz w:val="28"/>
    </w:rPr>
  </w:style>
  <w:style w:type="character" w:customStyle="1" w:styleId="-1">
    <w:name w:val="封面-培养单位"/>
    <w:uiPriority w:val="1"/>
    <w:qFormat/>
    <w:rsid w:val="00F86861"/>
    <w:rPr>
      <w:rFonts w:ascii="Times New Roman" w:eastAsia="宋体" w:hAnsi="Times New Roman"/>
      <w:sz w:val="28"/>
    </w:rPr>
  </w:style>
  <w:style w:type="character" w:customStyle="1" w:styleId="-2">
    <w:name w:val="封面-日期"/>
    <w:uiPriority w:val="1"/>
    <w:qFormat/>
    <w:rsid w:val="00F86861"/>
    <w:rPr>
      <w:rFonts w:ascii="Times New Roman" w:eastAsia="宋体" w:hAnsi="Times New Roman"/>
      <w:sz w:val="28"/>
    </w:rPr>
  </w:style>
  <w:style w:type="table" w:styleId="aa">
    <w:name w:val="Table Grid"/>
    <w:basedOn w:val="a3"/>
    <w:uiPriority w:val="39"/>
    <w:rsid w:val="00F8686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1"/>
    <w:next w:val="a1"/>
    <w:autoRedefine/>
    <w:uiPriority w:val="39"/>
    <w:unhideWhenUsed/>
    <w:rsid w:val="00F86861"/>
  </w:style>
  <w:style w:type="paragraph" w:styleId="TOC2">
    <w:name w:val="toc 2"/>
    <w:basedOn w:val="a1"/>
    <w:next w:val="a1"/>
    <w:autoRedefine/>
    <w:uiPriority w:val="39"/>
    <w:unhideWhenUsed/>
    <w:rsid w:val="00F86861"/>
    <w:pPr>
      <w:ind w:leftChars="200" w:left="420"/>
    </w:pPr>
  </w:style>
  <w:style w:type="character" w:styleId="ab">
    <w:name w:val="Hyperlink"/>
    <w:basedOn w:val="a2"/>
    <w:uiPriority w:val="99"/>
    <w:unhideWhenUsed/>
    <w:rsid w:val="00F86861"/>
    <w:rPr>
      <w:color w:val="0563C1" w:themeColor="hyperlink"/>
      <w:u w:val="single"/>
    </w:rPr>
  </w:style>
  <w:style w:type="paragraph" w:styleId="ac">
    <w:name w:val="List Paragraph"/>
    <w:basedOn w:val="a1"/>
    <w:uiPriority w:val="34"/>
    <w:qFormat/>
    <w:rsid w:val="00F86861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F8686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d">
    <w:name w:val="caption"/>
    <w:basedOn w:val="a1"/>
    <w:next w:val="a1"/>
    <w:uiPriority w:val="35"/>
    <w:unhideWhenUsed/>
    <w:qFormat/>
    <w:rsid w:val="00F86861"/>
    <w:rPr>
      <w:rFonts w:asciiTheme="majorHAnsi" w:eastAsia="黑体" w:hAnsiTheme="majorHAnsi" w:cstheme="majorBidi"/>
      <w:sz w:val="20"/>
      <w:szCs w:val="20"/>
    </w:rPr>
  </w:style>
  <w:style w:type="character" w:styleId="ae">
    <w:name w:val="Unresolved Mention"/>
    <w:basedOn w:val="a2"/>
    <w:uiPriority w:val="99"/>
    <w:semiHidden/>
    <w:unhideWhenUsed/>
    <w:rsid w:val="007449C0"/>
    <w:rPr>
      <w:color w:val="605E5C"/>
      <w:shd w:val="clear" w:color="auto" w:fill="E1DFDD"/>
    </w:rPr>
  </w:style>
  <w:style w:type="character" w:styleId="af">
    <w:name w:val="FollowedHyperlink"/>
    <w:basedOn w:val="a2"/>
    <w:uiPriority w:val="99"/>
    <w:semiHidden/>
    <w:unhideWhenUsed/>
    <w:rsid w:val="00B835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digitalocean.com/community/tutorials/execvp-function-c-plus-plus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en.wikipedia.org/wiki/Fork_(system_call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yperlink" Target="https://blog.csdn.net/X_Mrjw/article/details/11039988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AmiliaSama/2022OS-Unix-shell-and-history-featur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4174;&#22982;&#33673;&#38597;\Documents\&#33258;&#23450;&#20041;%20Office%20&#27169;&#26495;\202813119&#21016;&#22025;&#40527;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854A1-4194-43E9-8814-0DF2CB509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202813119刘嘉鹏实验报告模板.dotx</Template>
  <TotalTime>261</TotalTime>
  <Pages>8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蕾姆莉雅</dc:creator>
  <cp:keywords/>
  <dc:description/>
  <cp:lastModifiedBy>_ Remilia_</cp:lastModifiedBy>
  <cp:revision>15</cp:revision>
  <dcterms:created xsi:type="dcterms:W3CDTF">2022-09-21T00:21:00Z</dcterms:created>
  <dcterms:modified xsi:type="dcterms:W3CDTF">2022-10-14T13:38:00Z</dcterms:modified>
</cp:coreProperties>
</file>